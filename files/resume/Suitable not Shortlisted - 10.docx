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E4CE" w14:textId="77777777" w:rsidR="00F647CF" w:rsidRDefault="00F647CF" w:rsidP="00F647CF">
      <w:pPr>
        <w:pStyle w:val="BodyText2"/>
        <w:spacing w:line="240" w:lineRule="auto"/>
        <w:rPr>
          <w:rFonts w:asciiTheme="minorHAnsi" w:hAnsiTheme="minorHAnsi" w:cs="Arial"/>
          <w:b/>
          <w:szCs w:val="22"/>
        </w:rPr>
      </w:pPr>
    </w:p>
    <w:p w14:paraId="6B965AFF" w14:textId="77777777" w:rsidR="00F647CF" w:rsidRDefault="00F647CF" w:rsidP="00F647CF">
      <w:pPr>
        <w:pStyle w:val="BodyText2"/>
        <w:spacing w:line="240" w:lineRule="auto"/>
        <w:rPr>
          <w:rFonts w:asciiTheme="minorHAnsi" w:hAnsiTheme="minorHAnsi" w:cs="Arial"/>
          <w:b/>
          <w:szCs w:val="22"/>
        </w:rPr>
      </w:pPr>
    </w:p>
    <w:p w14:paraId="208C52D4" w14:textId="77777777" w:rsidR="00150A7E" w:rsidRDefault="00150A7E" w:rsidP="00150A7E">
      <w:pPr>
        <w:shd w:val="clear" w:color="auto" w:fill="0D0D0D" w:themeFill="text1" w:themeFillTint="F2"/>
        <w:jc w:val="center"/>
        <w:rPr>
          <w:rFonts w:asciiTheme="minorHAnsi" w:hAnsiTheme="minorHAnsi" w:cs="Arial"/>
          <w:b/>
          <w:sz w:val="56"/>
          <w:szCs w:val="56"/>
        </w:rPr>
      </w:pPr>
      <w:r>
        <w:rPr>
          <w:rFonts w:asciiTheme="minorHAnsi" w:hAnsiTheme="minorHAnsi" w:cs="Arial"/>
          <w:b/>
          <w:sz w:val="56"/>
          <w:szCs w:val="56"/>
        </w:rPr>
        <w:t>CANDIDATURE SUMMARY</w:t>
      </w:r>
    </w:p>
    <w:p w14:paraId="425240B1" w14:textId="77777777" w:rsidR="00150A7E" w:rsidRDefault="00150A7E" w:rsidP="00150A7E">
      <w:pPr>
        <w:pStyle w:val="BodyText2"/>
        <w:spacing w:line="240" w:lineRule="auto"/>
        <w:rPr>
          <w:rFonts w:asciiTheme="minorHAnsi" w:hAnsiTheme="minorHAnsi" w:cs="Arial"/>
          <w:szCs w:val="22"/>
        </w:rPr>
      </w:pPr>
    </w:p>
    <w:p w14:paraId="7E896BD8" w14:textId="77777777" w:rsidR="00857A94" w:rsidRDefault="00857A94" w:rsidP="00857A94">
      <w:pPr>
        <w:pStyle w:val="BodyText2"/>
        <w:spacing w:line="240" w:lineRule="auto"/>
        <w:rPr>
          <w:rFonts w:asciiTheme="minorHAnsi" w:hAnsiTheme="minorHAnsi" w:cs="Arial"/>
          <w:szCs w:val="22"/>
        </w:rPr>
      </w:pPr>
    </w:p>
    <w:p w14:paraId="78FB308E" w14:textId="0EB06207" w:rsidR="00857A94" w:rsidRDefault="00857A94" w:rsidP="00857A94">
      <w:pPr>
        <w:pStyle w:val="BodyText2"/>
        <w:spacing w:line="240" w:lineRule="auto"/>
        <w:jc w:val="center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Arial"/>
          <w:b/>
          <w:szCs w:val="22"/>
          <w:highlight w:val="yellow"/>
        </w:rPr>
        <w:t xml:space="preserve">Position </w:t>
      </w:r>
      <w:r w:rsidRPr="00CE7625">
        <w:rPr>
          <w:rFonts w:asciiTheme="minorHAnsi" w:hAnsiTheme="minorHAnsi" w:cs="Arial"/>
          <w:b/>
          <w:szCs w:val="22"/>
          <w:highlight w:val="yellow"/>
        </w:rPr>
        <w:t xml:space="preserve">Applied for – </w:t>
      </w:r>
      <w:r w:rsidR="00B13B58" w:rsidRPr="00CF5B95">
        <w:rPr>
          <w:rFonts w:asciiTheme="minorHAnsi" w:hAnsiTheme="minorHAnsi" w:cs="Arial"/>
          <w:b/>
          <w:szCs w:val="22"/>
          <w:highlight w:val="yellow"/>
        </w:rPr>
        <w:t>Executive – Contract Logistics/</w:t>
      </w:r>
      <w:r w:rsidR="00B13B58">
        <w:rPr>
          <w:rFonts w:asciiTheme="minorHAnsi" w:hAnsiTheme="minorHAnsi" w:cs="Arial"/>
          <w:b/>
          <w:szCs w:val="22"/>
          <w:highlight w:val="yellow"/>
        </w:rPr>
        <w:t>S</w:t>
      </w:r>
      <w:r w:rsidR="00B13B58" w:rsidRPr="00CF5B95">
        <w:rPr>
          <w:rFonts w:asciiTheme="minorHAnsi" w:hAnsiTheme="minorHAnsi" w:cs="Arial"/>
          <w:b/>
          <w:szCs w:val="22"/>
          <w:highlight w:val="yellow"/>
        </w:rPr>
        <w:t>CM</w:t>
      </w:r>
      <w:r w:rsidR="00B13B58">
        <w:rPr>
          <w:rFonts w:asciiTheme="minorHAnsi" w:hAnsiTheme="minorHAnsi" w:cs="Arial"/>
          <w:b/>
          <w:szCs w:val="22"/>
          <w:highlight w:val="yellow"/>
        </w:rPr>
        <w:t>,</w:t>
      </w:r>
      <w:r w:rsidR="00B13B58" w:rsidRPr="00CF5B95">
        <w:rPr>
          <w:rFonts w:asciiTheme="minorHAnsi" w:hAnsiTheme="minorHAnsi" w:cs="Arial"/>
          <w:b/>
          <w:szCs w:val="22"/>
          <w:highlight w:val="yellow"/>
        </w:rPr>
        <w:t xml:space="preserve"> Operations</w:t>
      </w:r>
    </w:p>
    <w:p w14:paraId="5782B7CA" w14:textId="77777777" w:rsidR="00857A94" w:rsidRDefault="00857A94" w:rsidP="00857A94">
      <w:pPr>
        <w:pStyle w:val="BodyText2"/>
        <w:spacing w:line="240" w:lineRule="auto"/>
        <w:rPr>
          <w:rFonts w:asciiTheme="minorHAnsi" w:hAnsiTheme="minorHAnsi" w:cs="Arial"/>
          <w:szCs w:val="22"/>
        </w:rPr>
      </w:pPr>
    </w:p>
    <w:p w14:paraId="4CD19221" w14:textId="77777777" w:rsidR="00857A94" w:rsidRDefault="00857A94" w:rsidP="00857A94">
      <w:pPr>
        <w:pStyle w:val="BodyText2"/>
        <w:spacing w:line="240" w:lineRule="auto"/>
        <w:rPr>
          <w:rFonts w:asciiTheme="minorHAnsi" w:hAnsiTheme="minorHAnsi" w:cs="Arial"/>
          <w:szCs w:val="22"/>
        </w:rPr>
      </w:pPr>
    </w:p>
    <w:p w14:paraId="1EDFDC59" w14:textId="356420F0" w:rsidR="00857A94" w:rsidRPr="00644BA0" w:rsidRDefault="00857A94" w:rsidP="00644BA0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70"/>
        </w:tabs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Full Name</w:t>
      </w:r>
      <w:r w:rsidRPr="00644BA0">
        <w:rPr>
          <w:rFonts w:asciiTheme="minorHAnsi" w:hAnsiTheme="minorHAnsi" w:cstheme="minorHAnsi"/>
          <w:szCs w:val="22"/>
        </w:rPr>
        <w:tab/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9B694A" w:rsidRPr="00644BA0">
        <w:rPr>
          <w:rFonts w:asciiTheme="minorHAnsi" w:hAnsiTheme="minorHAnsi" w:cstheme="minorHAnsi"/>
          <w:szCs w:val="22"/>
        </w:rPr>
        <w:t xml:space="preserve">Chris Sin Teck Keong </w:t>
      </w:r>
    </w:p>
    <w:p w14:paraId="0D150C71" w14:textId="1CF1558E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Gender</w:t>
      </w:r>
      <w:r w:rsidRPr="00644BA0">
        <w:rPr>
          <w:rFonts w:asciiTheme="minorHAnsi" w:hAnsiTheme="minorHAnsi" w:cstheme="minorHAnsi"/>
          <w:szCs w:val="22"/>
        </w:rPr>
        <w:tab/>
        <w:t>&amp; Race</w:t>
      </w:r>
      <w:r w:rsidRPr="00644BA0">
        <w:rPr>
          <w:rFonts w:asciiTheme="minorHAnsi" w:hAnsiTheme="minorHAnsi" w:cstheme="minorHAnsi"/>
          <w:szCs w:val="22"/>
        </w:rPr>
        <w:tab/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9B694A" w:rsidRPr="00644BA0">
        <w:rPr>
          <w:rFonts w:asciiTheme="minorHAnsi" w:hAnsiTheme="minorHAnsi" w:cstheme="minorHAnsi"/>
          <w:szCs w:val="22"/>
        </w:rPr>
        <w:t xml:space="preserve">Male, Chinese </w:t>
      </w:r>
    </w:p>
    <w:p w14:paraId="7B8AF0D0" w14:textId="4DD0CB25" w:rsidR="00857A94" w:rsidRPr="00644BA0" w:rsidRDefault="00857A94" w:rsidP="00644BA0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70"/>
        </w:tabs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Age &amp; Nationality</w:t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9B694A" w:rsidRPr="00644BA0">
        <w:rPr>
          <w:rFonts w:asciiTheme="minorHAnsi" w:hAnsiTheme="minorHAnsi" w:cstheme="minorHAnsi"/>
          <w:szCs w:val="22"/>
        </w:rPr>
        <w:t xml:space="preserve">37, Singaporean </w:t>
      </w:r>
    </w:p>
    <w:p w14:paraId="1C454A62" w14:textId="4D4C246D" w:rsidR="00857A94" w:rsidRPr="00644BA0" w:rsidRDefault="00857A94" w:rsidP="00644BA0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70"/>
        </w:tabs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Address</w:t>
      </w:r>
      <w:r w:rsidRPr="00644BA0">
        <w:rPr>
          <w:rFonts w:asciiTheme="minorHAnsi" w:hAnsiTheme="minorHAnsi" w:cstheme="minorHAnsi"/>
          <w:szCs w:val="22"/>
        </w:rPr>
        <w:tab/>
      </w:r>
      <w:r w:rsidRPr="00644BA0">
        <w:rPr>
          <w:rFonts w:asciiTheme="minorHAnsi" w:hAnsiTheme="minorHAnsi" w:cstheme="minorHAnsi"/>
          <w:szCs w:val="22"/>
        </w:rPr>
        <w:tab/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9B694A" w:rsidRPr="00644BA0">
        <w:rPr>
          <w:rFonts w:asciiTheme="minorHAnsi" w:hAnsiTheme="minorHAnsi" w:cstheme="minorHAnsi"/>
          <w:szCs w:val="22"/>
        </w:rPr>
        <w:t xml:space="preserve">Ang Mo Kio </w:t>
      </w:r>
    </w:p>
    <w:p w14:paraId="29435DF5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18783701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56E2E147" w14:textId="4FF488A6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Professional Experience</w:t>
      </w:r>
      <w:r w:rsidRPr="00644BA0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CE7625">
        <w:rPr>
          <w:rFonts w:asciiTheme="minorHAnsi" w:hAnsiTheme="minorHAnsi" w:cstheme="minorHAnsi"/>
          <w:sz w:val="22"/>
          <w:szCs w:val="22"/>
        </w:rPr>
        <w:t xml:space="preserve">5 years of working experience in </w:t>
      </w:r>
      <w:r w:rsidR="00C57906">
        <w:rPr>
          <w:rFonts w:asciiTheme="minorHAnsi" w:hAnsiTheme="minorHAnsi" w:cstheme="minorHAnsi"/>
          <w:sz w:val="22"/>
          <w:szCs w:val="22"/>
        </w:rPr>
        <w:t xml:space="preserve">Logistics and Operations management </w:t>
      </w:r>
      <w:r w:rsidR="00CE762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8E9384F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06220E89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63945D75" w14:textId="5216B549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Software Skills</w:t>
      </w:r>
      <w:r w:rsidRPr="00644BA0">
        <w:rPr>
          <w:rFonts w:asciiTheme="minorHAnsi" w:hAnsiTheme="minorHAnsi" w:cstheme="minorHAnsi"/>
          <w:sz w:val="22"/>
          <w:szCs w:val="22"/>
        </w:rPr>
        <w:tab/>
      </w:r>
      <w:r w:rsidRPr="00644BA0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B694A" w:rsidRPr="00644BA0">
        <w:rPr>
          <w:rFonts w:asciiTheme="minorHAnsi" w:hAnsiTheme="minorHAnsi" w:cstheme="minorHAnsi"/>
          <w:sz w:val="22"/>
          <w:szCs w:val="22"/>
        </w:rPr>
        <w:t xml:space="preserve">Microsoft Word, Excel, PowerPoint </w:t>
      </w:r>
    </w:p>
    <w:p w14:paraId="4DD23A7A" w14:textId="0238BEA5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Highest Qualification</w:t>
      </w:r>
      <w:r w:rsidRPr="00644BA0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B694A" w:rsidRPr="00644BA0">
        <w:rPr>
          <w:rFonts w:asciiTheme="minorHAnsi" w:hAnsiTheme="minorHAnsi" w:cstheme="minorHAnsi"/>
          <w:sz w:val="22"/>
          <w:szCs w:val="22"/>
        </w:rPr>
        <w:t xml:space="preserve">Diploma in Logistics Management </w:t>
      </w:r>
    </w:p>
    <w:p w14:paraId="151A4685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2C101AE2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00E41D48" w14:textId="75A1B980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Last Drawn Salary</w:t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F359D3" w:rsidRPr="00644BA0">
        <w:rPr>
          <w:rFonts w:asciiTheme="minorHAnsi" w:hAnsiTheme="minorHAnsi" w:cstheme="minorHAnsi"/>
          <w:szCs w:val="22"/>
        </w:rPr>
        <w:t>$</w:t>
      </w:r>
      <w:r w:rsidR="009B694A" w:rsidRPr="00644BA0">
        <w:rPr>
          <w:rFonts w:asciiTheme="minorHAnsi" w:hAnsiTheme="minorHAnsi" w:cstheme="minorHAnsi"/>
          <w:szCs w:val="22"/>
        </w:rPr>
        <w:t>3600</w:t>
      </w:r>
    </w:p>
    <w:p w14:paraId="4A440A14" w14:textId="65F033FB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Expected Salary</w:t>
      </w:r>
      <w:r w:rsidRPr="00644BA0">
        <w:rPr>
          <w:rFonts w:asciiTheme="minorHAnsi" w:hAnsiTheme="minorHAnsi" w:cstheme="minorHAnsi"/>
          <w:szCs w:val="22"/>
        </w:rPr>
        <w:tab/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8D122F" w:rsidRPr="00644BA0">
        <w:rPr>
          <w:rFonts w:asciiTheme="minorHAnsi" w:hAnsiTheme="minorHAnsi" w:cstheme="minorHAnsi"/>
          <w:szCs w:val="22"/>
        </w:rPr>
        <w:t>$</w:t>
      </w:r>
      <w:r w:rsidR="009B694A" w:rsidRPr="00644BA0">
        <w:rPr>
          <w:rFonts w:asciiTheme="minorHAnsi" w:hAnsiTheme="minorHAnsi" w:cstheme="minorHAnsi"/>
          <w:szCs w:val="22"/>
        </w:rPr>
        <w:t>4000 (Negotiable)</w:t>
      </w:r>
    </w:p>
    <w:p w14:paraId="2F438094" w14:textId="0A7880C4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Availability</w:t>
      </w:r>
      <w:r w:rsidRPr="00644BA0">
        <w:rPr>
          <w:rFonts w:asciiTheme="minorHAnsi" w:hAnsiTheme="minorHAnsi" w:cstheme="minorHAnsi"/>
          <w:szCs w:val="22"/>
        </w:rPr>
        <w:tab/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9B694A" w:rsidRPr="00644BA0">
        <w:rPr>
          <w:rFonts w:asciiTheme="minorHAnsi" w:hAnsiTheme="minorHAnsi" w:cstheme="minorHAnsi"/>
          <w:szCs w:val="22"/>
        </w:rPr>
        <w:t xml:space="preserve">1 month notice </w:t>
      </w:r>
    </w:p>
    <w:p w14:paraId="4BA86E81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17A4224F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0EC4E334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324D05B4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4FE08CA0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747FC5D7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64D5C2A3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7798D907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3DCADE60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2AC1D408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68EFF17F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581096FC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0F7D396F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521122C7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767002C2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4226BDD8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634DDA90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3CC6B103" w14:textId="77777777" w:rsidR="00857A94" w:rsidRPr="00644BA0" w:rsidRDefault="00857A94" w:rsidP="00644BA0">
      <w:pPr>
        <w:rPr>
          <w:rFonts w:asciiTheme="minorHAnsi" w:hAnsiTheme="minorHAnsi" w:cstheme="minorHAnsi"/>
          <w:sz w:val="22"/>
          <w:szCs w:val="22"/>
        </w:rPr>
      </w:pPr>
    </w:p>
    <w:p w14:paraId="2D818CBE" w14:textId="77777777" w:rsidR="00857A94" w:rsidRPr="00644BA0" w:rsidRDefault="00857A94" w:rsidP="00644BA0">
      <w:pPr>
        <w:tabs>
          <w:tab w:val="left" w:pos="1344"/>
        </w:tabs>
        <w:rPr>
          <w:rFonts w:asciiTheme="minorHAnsi" w:hAnsiTheme="minorHAnsi" w:cstheme="minorHAnsi"/>
          <w:sz w:val="22"/>
          <w:szCs w:val="22"/>
        </w:rPr>
      </w:pPr>
    </w:p>
    <w:p w14:paraId="5970DFF5" w14:textId="5A4C9B7C" w:rsidR="00150A7E" w:rsidRPr="00644BA0" w:rsidRDefault="00150A7E" w:rsidP="00644BA0">
      <w:pPr>
        <w:rPr>
          <w:rFonts w:asciiTheme="minorHAnsi" w:hAnsiTheme="minorHAnsi" w:cstheme="minorHAnsi"/>
          <w:sz w:val="22"/>
          <w:szCs w:val="22"/>
        </w:rPr>
      </w:pPr>
    </w:p>
    <w:p w14:paraId="47F5C9F3" w14:textId="3B514A51" w:rsidR="00150A7E" w:rsidRPr="00644BA0" w:rsidRDefault="00150A7E" w:rsidP="00644BA0">
      <w:pPr>
        <w:rPr>
          <w:rFonts w:asciiTheme="minorHAnsi" w:hAnsiTheme="minorHAnsi" w:cstheme="minorHAnsi"/>
          <w:sz w:val="22"/>
          <w:szCs w:val="22"/>
        </w:rPr>
      </w:pPr>
    </w:p>
    <w:p w14:paraId="389CD380" w14:textId="736AB9AD" w:rsidR="00150A7E" w:rsidRPr="00644BA0" w:rsidRDefault="00150A7E" w:rsidP="00644BA0">
      <w:pPr>
        <w:rPr>
          <w:rFonts w:asciiTheme="minorHAnsi" w:hAnsiTheme="minorHAnsi" w:cstheme="minorHAnsi"/>
          <w:sz w:val="22"/>
          <w:szCs w:val="22"/>
        </w:rPr>
      </w:pPr>
    </w:p>
    <w:p w14:paraId="60621C6E" w14:textId="2EE98818" w:rsidR="00150A7E" w:rsidRPr="00644BA0" w:rsidRDefault="00150A7E" w:rsidP="00644BA0">
      <w:pPr>
        <w:rPr>
          <w:rFonts w:asciiTheme="minorHAnsi" w:hAnsiTheme="minorHAnsi" w:cstheme="minorHAnsi"/>
          <w:sz w:val="22"/>
          <w:szCs w:val="22"/>
        </w:rPr>
      </w:pPr>
    </w:p>
    <w:p w14:paraId="5016DC48" w14:textId="180D8EA6" w:rsidR="00150A7E" w:rsidRPr="00644BA0" w:rsidRDefault="00150A7E" w:rsidP="00644BA0">
      <w:pPr>
        <w:rPr>
          <w:rFonts w:asciiTheme="minorHAnsi" w:hAnsiTheme="minorHAnsi" w:cstheme="minorHAnsi"/>
          <w:sz w:val="22"/>
          <w:szCs w:val="22"/>
        </w:rPr>
      </w:pPr>
    </w:p>
    <w:p w14:paraId="3D049D42" w14:textId="0565EDBA" w:rsidR="00F3454F" w:rsidRPr="00644BA0" w:rsidRDefault="009B694A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bookmarkStart w:id="0" w:name="_Hlk93332805"/>
      <w:r w:rsidRPr="00644BA0">
        <w:rPr>
          <w:rFonts w:asciiTheme="minorHAnsi" w:hAnsiTheme="minorHAnsi" w:cstheme="minorHAnsi"/>
          <w:b/>
          <w:szCs w:val="22"/>
        </w:rPr>
        <w:lastRenderedPageBreak/>
        <w:t xml:space="preserve">Sep 2020 – Present </w:t>
      </w:r>
    </w:p>
    <w:p w14:paraId="71EE66AE" w14:textId="2BB03DC0" w:rsidR="00F3454F" w:rsidRPr="00644BA0" w:rsidRDefault="005227AB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Prospect Logistics Pte Ltd </w:t>
      </w:r>
    </w:p>
    <w:p w14:paraId="0A83687F" w14:textId="79F7B897" w:rsidR="000E00A2" w:rsidRPr="00644BA0" w:rsidRDefault="005227AB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Operations Executive </w:t>
      </w:r>
    </w:p>
    <w:p w14:paraId="0ADD3321" w14:textId="77777777" w:rsidR="000E00A2" w:rsidRPr="00644BA0" w:rsidRDefault="000E00A2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2B578AF5" w14:textId="6659A6E7" w:rsidR="009B694A" w:rsidRPr="00644BA0" w:rsidRDefault="000E00A2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Job Responsibilities</w:t>
      </w:r>
      <w:r w:rsidRPr="00644BA0">
        <w:rPr>
          <w:rFonts w:asciiTheme="minorHAnsi" w:hAnsiTheme="minorHAnsi" w:cstheme="minorHAnsi"/>
          <w:szCs w:val="22"/>
        </w:rPr>
        <w:tab/>
        <w:t>:</w:t>
      </w:r>
    </w:p>
    <w:p w14:paraId="5C01A77C" w14:textId="47AAF27E" w:rsidR="009B694A" w:rsidRPr="005227AB" w:rsidRDefault="009B694A" w:rsidP="00644BA0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  <w:lang w:val="en-SG"/>
        </w:rPr>
      </w:pPr>
      <w:r w:rsidRPr="005227AB">
        <w:rPr>
          <w:rFonts w:asciiTheme="minorHAnsi" w:hAnsiTheme="minorHAnsi" w:cstheme="minorHAnsi"/>
          <w:b/>
          <w:bCs/>
          <w:sz w:val="22"/>
          <w:szCs w:val="22"/>
          <w:u w:val="single"/>
          <w:lang w:val="en-SG"/>
        </w:rPr>
        <w:t xml:space="preserve">Haulage Movers Operation </w:t>
      </w:r>
    </w:p>
    <w:p w14:paraId="30C8AD4B" w14:textId="5E774713" w:rsidR="005227AB" w:rsidRPr="005227AB" w:rsidRDefault="009B694A" w:rsidP="00644BA0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n-SG"/>
        </w:rPr>
      </w:pPr>
      <w:r w:rsidRPr="005227AB">
        <w:rPr>
          <w:rFonts w:asciiTheme="minorHAnsi" w:hAnsiTheme="minorHAnsi" w:cstheme="minorHAnsi"/>
          <w:b/>
          <w:bCs/>
          <w:sz w:val="22"/>
          <w:szCs w:val="22"/>
          <w:lang w:val="en-SG"/>
        </w:rPr>
        <w:t>Export</w:t>
      </w:r>
    </w:p>
    <w:p w14:paraId="7DB8AC8B" w14:textId="20EE8D07" w:rsidR="009B694A" w:rsidRDefault="009B694A" w:rsidP="00644BA0">
      <w:pPr>
        <w:pStyle w:val="BodyText"/>
        <w:numPr>
          <w:ilvl w:val="0"/>
          <w:numId w:val="36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highlight w:val="yellow"/>
          <w:lang w:val="en-SG" w:eastAsia="zh-CN"/>
        </w:rPr>
      </w:pPr>
      <w:r w:rsidRPr="005227AB">
        <w:rPr>
          <w:rFonts w:asciiTheme="minorHAnsi" w:eastAsia="SimSun" w:hAnsiTheme="minorHAnsi" w:cstheme="minorHAnsi"/>
          <w:sz w:val="22"/>
          <w:szCs w:val="22"/>
          <w:highlight w:val="yellow"/>
          <w:lang w:val="en-SG" w:eastAsia="zh-CN"/>
        </w:rPr>
        <w:t xml:space="preserve">Coordinate with customer’s order management on all orders fulfilment and related issues </w:t>
      </w:r>
    </w:p>
    <w:p w14:paraId="7AA5194F" w14:textId="7901F08B" w:rsidR="005227AB" w:rsidRPr="005227AB" w:rsidRDefault="005227AB" w:rsidP="00644BA0">
      <w:pPr>
        <w:pStyle w:val="BodyText"/>
        <w:numPr>
          <w:ilvl w:val="0"/>
          <w:numId w:val="36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highlight w:val="yellow"/>
          <w:lang w:val="en-SG" w:eastAsia="zh-CN"/>
        </w:rPr>
      </w:pPr>
      <w:r>
        <w:rPr>
          <w:rFonts w:asciiTheme="minorHAnsi" w:eastAsia="SimSun" w:hAnsiTheme="minorHAnsi" w:cstheme="minorHAnsi"/>
          <w:sz w:val="22"/>
          <w:szCs w:val="22"/>
          <w:highlight w:val="yellow"/>
          <w:lang w:val="en-SG" w:eastAsia="zh-CN"/>
        </w:rPr>
        <w:t>Maintain regular contact with customers to understand customers’ requirement</w:t>
      </w:r>
    </w:p>
    <w:p w14:paraId="6F6ECD99" w14:textId="24A6CF14" w:rsidR="005227AB" w:rsidRPr="005227AB" w:rsidRDefault="005227AB" w:rsidP="00644BA0">
      <w:pPr>
        <w:pStyle w:val="BodyText"/>
        <w:numPr>
          <w:ilvl w:val="0"/>
          <w:numId w:val="36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highlight w:val="yellow"/>
          <w:lang w:val="en-SG" w:eastAsia="zh-CN"/>
        </w:rPr>
      </w:pPr>
      <w:r w:rsidRPr="005227AB">
        <w:rPr>
          <w:rFonts w:asciiTheme="minorHAnsi" w:eastAsia="SimSun" w:hAnsiTheme="minorHAnsi" w:cstheme="minorHAnsi"/>
          <w:sz w:val="22"/>
          <w:szCs w:val="22"/>
          <w:highlight w:val="yellow"/>
          <w:lang w:val="en-SG" w:eastAsia="zh-CN"/>
        </w:rPr>
        <w:t>Ensure KPIs are met daily</w:t>
      </w:r>
    </w:p>
    <w:p w14:paraId="30C04011" w14:textId="77777777" w:rsidR="009B694A" w:rsidRPr="00644BA0" w:rsidRDefault="009B694A" w:rsidP="00644BA0">
      <w:pPr>
        <w:pStyle w:val="BodyText"/>
        <w:numPr>
          <w:ilvl w:val="0"/>
          <w:numId w:val="36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sz w:val="22"/>
          <w:szCs w:val="22"/>
          <w:lang w:val="en-SG" w:eastAsia="zh-CN"/>
        </w:rPr>
        <w:t xml:space="preserve">Ensure all orders given to appointed hauliers are acknowledge and </w:t>
      </w:r>
      <w:r w:rsidRPr="00644BA0">
        <w:rPr>
          <w:rFonts w:asciiTheme="minorHAnsi" w:hAnsiTheme="minorHAnsi" w:cstheme="minorHAnsi"/>
          <w:sz w:val="22"/>
          <w:szCs w:val="22"/>
        </w:rPr>
        <w:t>executed timely</w:t>
      </w:r>
    </w:p>
    <w:p w14:paraId="5A66917C" w14:textId="77777777" w:rsidR="009B694A" w:rsidRPr="00644BA0" w:rsidRDefault="009B694A" w:rsidP="00644BA0">
      <w:pPr>
        <w:pStyle w:val="Heading3"/>
        <w:numPr>
          <w:ilvl w:val="0"/>
          <w:numId w:val="36"/>
        </w:numPr>
        <w:spacing w:before="0"/>
        <w:ind w:right="-360"/>
        <w:jc w:val="both"/>
        <w:rPr>
          <w:rFonts w:asciiTheme="minorHAnsi" w:eastAsia="SimSun" w:hAnsiTheme="minorHAnsi" w:cstheme="minorHAnsi"/>
          <w:color w:val="auto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color w:val="auto"/>
          <w:sz w:val="22"/>
          <w:szCs w:val="22"/>
          <w:lang w:val="en-SG" w:eastAsia="zh-CN"/>
        </w:rPr>
        <w:t>Tracking of all export shipments to ensure timely and accurate shipment execution by appointed hauliers</w:t>
      </w:r>
    </w:p>
    <w:p w14:paraId="2BE81C90" w14:textId="77777777" w:rsidR="009B694A" w:rsidRPr="00644BA0" w:rsidRDefault="009B694A" w:rsidP="00644BA0">
      <w:pPr>
        <w:pStyle w:val="Heading3"/>
        <w:numPr>
          <w:ilvl w:val="0"/>
          <w:numId w:val="36"/>
        </w:numPr>
        <w:spacing w:before="0"/>
        <w:ind w:right="-360"/>
        <w:rPr>
          <w:rFonts w:asciiTheme="minorHAnsi" w:eastAsia="SimSun" w:hAnsiTheme="minorHAnsi" w:cstheme="minorHAnsi"/>
          <w:color w:val="auto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color w:val="auto"/>
          <w:sz w:val="22"/>
          <w:szCs w:val="22"/>
          <w:lang w:val="en-SG" w:eastAsia="zh-CN"/>
        </w:rPr>
        <w:t>Planning, coordinating, and scheduling of export shipments to residence site for container stuffing and arrange to truck out once complete</w:t>
      </w:r>
    </w:p>
    <w:p w14:paraId="029C83FA" w14:textId="42691006" w:rsidR="009B694A" w:rsidRPr="00644BA0" w:rsidRDefault="009B694A" w:rsidP="00644BA0">
      <w:pPr>
        <w:pStyle w:val="BodyText"/>
        <w:numPr>
          <w:ilvl w:val="0"/>
          <w:numId w:val="36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sz w:val="22"/>
          <w:szCs w:val="22"/>
          <w:lang w:val="en-SG" w:eastAsia="zh-CN"/>
        </w:rPr>
        <w:t xml:space="preserve">Ensure all export shipments are on schedule and gate-in to port in timely manner </w:t>
      </w:r>
    </w:p>
    <w:p w14:paraId="497FC21F" w14:textId="77777777" w:rsidR="009B694A" w:rsidRPr="00644BA0" w:rsidRDefault="009B694A" w:rsidP="00644BA0">
      <w:pPr>
        <w:pStyle w:val="BodyText"/>
        <w:numPr>
          <w:ilvl w:val="0"/>
          <w:numId w:val="36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sz w:val="22"/>
          <w:szCs w:val="22"/>
          <w:lang w:val="en-SG" w:eastAsia="zh-CN"/>
        </w:rPr>
        <w:t xml:space="preserve">Monitor vessel ETA and update to customer on detention charges (if any) promptly </w:t>
      </w:r>
    </w:p>
    <w:p w14:paraId="4546F0DC" w14:textId="77777777" w:rsidR="009B694A" w:rsidRPr="00644BA0" w:rsidRDefault="009B694A" w:rsidP="00644BA0">
      <w:pPr>
        <w:pStyle w:val="BodyText"/>
        <w:numPr>
          <w:ilvl w:val="0"/>
          <w:numId w:val="36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sz w:val="22"/>
          <w:szCs w:val="22"/>
          <w:lang w:val="en-SG" w:eastAsia="zh-CN"/>
        </w:rPr>
        <w:t xml:space="preserve">Checking of haulier invoices before submitting for superior’s approval </w:t>
      </w:r>
    </w:p>
    <w:p w14:paraId="4D931158" w14:textId="2DE8DA27" w:rsidR="009B694A" w:rsidRDefault="009B694A" w:rsidP="00644BA0">
      <w:pPr>
        <w:pStyle w:val="BodyText"/>
        <w:numPr>
          <w:ilvl w:val="0"/>
          <w:numId w:val="36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sz w:val="22"/>
          <w:szCs w:val="22"/>
          <w:lang w:val="en-SG" w:eastAsia="zh-CN"/>
        </w:rPr>
        <w:t xml:space="preserve">Update and maintain schedule reports </w:t>
      </w:r>
    </w:p>
    <w:p w14:paraId="5905E5F4" w14:textId="77777777" w:rsidR="005227AB" w:rsidRPr="00644BA0" w:rsidRDefault="005227AB" w:rsidP="005227AB">
      <w:pPr>
        <w:pStyle w:val="BodyText"/>
        <w:spacing w:after="0"/>
        <w:ind w:right="-360"/>
        <w:rPr>
          <w:rFonts w:asciiTheme="minorHAnsi" w:eastAsia="SimSun" w:hAnsiTheme="minorHAnsi" w:cstheme="minorHAnsi"/>
          <w:sz w:val="22"/>
          <w:szCs w:val="22"/>
          <w:lang w:val="en-SG" w:eastAsia="zh-CN"/>
        </w:rPr>
      </w:pPr>
    </w:p>
    <w:p w14:paraId="01683129" w14:textId="77777777" w:rsidR="009B694A" w:rsidRPr="005227AB" w:rsidRDefault="009B694A" w:rsidP="00644BA0">
      <w:pPr>
        <w:pStyle w:val="BodyText"/>
        <w:spacing w:after="0"/>
        <w:ind w:right="-360"/>
        <w:rPr>
          <w:rFonts w:asciiTheme="minorHAnsi" w:eastAsia="SimSun" w:hAnsiTheme="minorHAnsi" w:cstheme="minorHAnsi"/>
          <w:b/>
          <w:bCs/>
          <w:sz w:val="22"/>
          <w:szCs w:val="22"/>
          <w:lang w:val="en-SG" w:eastAsia="zh-CN"/>
        </w:rPr>
      </w:pPr>
      <w:r w:rsidRPr="005227AB">
        <w:rPr>
          <w:rFonts w:asciiTheme="minorHAnsi" w:eastAsia="SimSun" w:hAnsiTheme="minorHAnsi" w:cstheme="minorHAnsi"/>
          <w:b/>
          <w:bCs/>
          <w:sz w:val="22"/>
          <w:szCs w:val="22"/>
          <w:lang w:val="en-SG" w:eastAsia="zh-CN"/>
        </w:rPr>
        <w:t>Import</w:t>
      </w:r>
    </w:p>
    <w:p w14:paraId="7926C695" w14:textId="7A99B00D" w:rsidR="009B694A" w:rsidRPr="005227AB" w:rsidRDefault="009B694A" w:rsidP="00644BA0">
      <w:pPr>
        <w:pStyle w:val="BodyText"/>
        <w:numPr>
          <w:ilvl w:val="0"/>
          <w:numId w:val="37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highlight w:val="yellow"/>
          <w:u w:val="single"/>
          <w:lang w:val="en-SG" w:eastAsia="zh-CN"/>
        </w:rPr>
      </w:pPr>
      <w:r w:rsidRPr="005227AB">
        <w:rPr>
          <w:rFonts w:asciiTheme="minorHAnsi" w:eastAsia="SimSun" w:hAnsiTheme="minorHAnsi" w:cstheme="minorHAnsi"/>
          <w:sz w:val="22"/>
          <w:szCs w:val="22"/>
          <w:highlight w:val="yellow"/>
          <w:lang w:val="en-SG" w:eastAsia="zh-CN"/>
        </w:rPr>
        <w:t xml:space="preserve">Coordinate with customer’s order management on all orders fulfilment and related issues </w:t>
      </w:r>
    </w:p>
    <w:p w14:paraId="7503CFF7" w14:textId="47D6F963" w:rsidR="005227AB" w:rsidRPr="005227AB" w:rsidRDefault="005227AB" w:rsidP="005227AB">
      <w:pPr>
        <w:pStyle w:val="BodyText"/>
        <w:numPr>
          <w:ilvl w:val="0"/>
          <w:numId w:val="37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highlight w:val="yellow"/>
          <w:lang w:val="en-SG" w:eastAsia="zh-CN"/>
        </w:rPr>
      </w:pPr>
      <w:r w:rsidRPr="005227AB">
        <w:rPr>
          <w:rFonts w:asciiTheme="minorHAnsi" w:eastAsia="SimSun" w:hAnsiTheme="minorHAnsi" w:cstheme="minorHAnsi"/>
          <w:sz w:val="22"/>
          <w:szCs w:val="22"/>
          <w:highlight w:val="yellow"/>
          <w:lang w:val="en-SG" w:eastAsia="zh-CN"/>
        </w:rPr>
        <w:t>Maintain regular contact with customers to understand customers’ requirement</w:t>
      </w:r>
    </w:p>
    <w:p w14:paraId="2545027B" w14:textId="1CB1BEEE" w:rsidR="005227AB" w:rsidRPr="005227AB" w:rsidRDefault="005227AB" w:rsidP="00644BA0">
      <w:pPr>
        <w:pStyle w:val="BodyText"/>
        <w:numPr>
          <w:ilvl w:val="0"/>
          <w:numId w:val="37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highlight w:val="yellow"/>
          <w:u w:val="single"/>
          <w:lang w:val="en-SG" w:eastAsia="zh-CN"/>
        </w:rPr>
      </w:pPr>
      <w:r w:rsidRPr="005227AB">
        <w:rPr>
          <w:rFonts w:asciiTheme="minorHAnsi" w:eastAsia="SimSun" w:hAnsiTheme="minorHAnsi" w:cstheme="minorHAnsi"/>
          <w:sz w:val="22"/>
          <w:szCs w:val="22"/>
          <w:highlight w:val="yellow"/>
          <w:lang w:val="en-SG" w:eastAsia="zh-CN"/>
        </w:rPr>
        <w:t>Ensure that KPIs are met daily</w:t>
      </w:r>
    </w:p>
    <w:p w14:paraId="5F9D30A6" w14:textId="190C607C" w:rsidR="009B694A" w:rsidRPr="00644BA0" w:rsidRDefault="009B694A" w:rsidP="00644BA0">
      <w:pPr>
        <w:pStyle w:val="Heading3"/>
        <w:numPr>
          <w:ilvl w:val="0"/>
          <w:numId w:val="37"/>
        </w:numPr>
        <w:spacing w:before="0"/>
        <w:ind w:right="-360"/>
        <w:jc w:val="both"/>
        <w:rPr>
          <w:rFonts w:asciiTheme="minorHAnsi" w:eastAsia="SimSun" w:hAnsiTheme="minorHAnsi" w:cstheme="minorHAnsi"/>
          <w:color w:val="auto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color w:val="auto"/>
          <w:sz w:val="22"/>
          <w:szCs w:val="22"/>
          <w:lang w:val="en-SG" w:eastAsia="zh-CN"/>
        </w:rPr>
        <w:t xml:space="preserve">Coordinate with shipping lines on container detention/demurrage free period </w:t>
      </w:r>
    </w:p>
    <w:p w14:paraId="2C602726" w14:textId="77777777" w:rsidR="009B694A" w:rsidRPr="00644BA0" w:rsidRDefault="009B694A" w:rsidP="00644BA0">
      <w:pPr>
        <w:pStyle w:val="BodyText"/>
        <w:numPr>
          <w:ilvl w:val="0"/>
          <w:numId w:val="37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sz w:val="22"/>
          <w:szCs w:val="22"/>
          <w:lang w:val="en-SG" w:eastAsia="zh-CN"/>
        </w:rPr>
        <w:t xml:space="preserve">Ensure all orders given to appointed hauliers are acknowledge and </w:t>
      </w:r>
      <w:r w:rsidRPr="00644BA0">
        <w:rPr>
          <w:rFonts w:asciiTheme="minorHAnsi" w:hAnsiTheme="minorHAnsi" w:cstheme="minorHAnsi"/>
          <w:sz w:val="22"/>
          <w:szCs w:val="22"/>
        </w:rPr>
        <w:t>executed timely</w:t>
      </w:r>
    </w:p>
    <w:p w14:paraId="7FCAA448" w14:textId="77777777" w:rsidR="009B694A" w:rsidRPr="00644BA0" w:rsidRDefault="009B694A" w:rsidP="00644BA0">
      <w:pPr>
        <w:pStyle w:val="Heading3"/>
        <w:numPr>
          <w:ilvl w:val="0"/>
          <w:numId w:val="37"/>
        </w:numPr>
        <w:spacing w:before="0"/>
        <w:ind w:right="-360"/>
        <w:rPr>
          <w:rFonts w:asciiTheme="minorHAnsi" w:eastAsia="SimSun" w:hAnsiTheme="minorHAnsi" w:cstheme="minorHAnsi"/>
          <w:color w:val="auto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color w:val="auto"/>
          <w:sz w:val="22"/>
          <w:szCs w:val="22"/>
          <w:lang w:val="en-SG" w:eastAsia="zh-CN"/>
        </w:rPr>
        <w:t xml:space="preserve">Planning, coordinating, and scheduling of import shipments to residence site for container unstuffing and arrange to truck out and return to depot once empty </w:t>
      </w:r>
    </w:p>
    <w:p w14:paraId="789C3331" w14:textId="60366200" w:rsidR="00F359D3" w:rsidRPr="00644BA0" w:rsidRDefault="009B694A" w:rsidP="00644BA0">
      <w:pPr>
        <w:pStyle w:val="BodyText"/>
        <w:numPr>
          <w:ilvl w:val="0"/>
          <w:numId w:val="37"/>
        </w:numPr>
        <w:spacing w:after="0"/>
        <w:ind w:right="-360"/>
        <w:rPr>
          <w:rFonts w:asciiTheme="minorHAnsi" w:eastAsia="SimSun" w:hAnsiTheme="minorHAnsi" w:cstheme="minorHAnsi"/>
          <w:sz w:val="22"/>
          <w:szCs w:val="22"/>
          <w:lang w:val="en-SG" w:eastAsia="zh-CN"/>
        </w:rPr>
      </w:pPr>
      <w:r w:rsidRPr="00644BA0">
        <w:rPr>
          <w:rFonts w:asciiTheme="minorHAnsi" w:eastAsia="SimSun" w:hAnsiTheme="minorHAnsi" w:cstheme="minorHAnsi"/>
          <w:sz w:val="22"/>
          <w:szCs w:val="22"/>
          <w:lang w:val="en-SG" w:eastAsia="zh-CN"/>
        </w:rPr>
        <w:t xml:space="preserve">Monitor container DECON and update to customer promptly </w:t>
      </w:r>
    </w:p>
    <w:p w14:paraId="0898F686" w14:textId="77777777" w:rsidR="00F359D3" w:rsidRPr="00644BA0" w:rsidRDefault="00F359D3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00232BF5" w14:textId="22FABC0F" w:rsidR="000E00A2" w:rsidRPr="00644BA0" w:rsidRDefault="000E00A2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Last Drawn Salary</w:t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F359D3" w:rsidRPr="00644BA0">
        <w:rPr>
          <w:rFonts w:asciiTheme="minorHAnsi" w:hAnsiTheme="minorHAnsi" w:cstheme="minorHAnsi"/>
          <w:szCs w:val="22"/>
        </w:rPr>
        <w:t>$</w:t>
      </w:r>
      <w:r w:rsidR="009B694A" w:rsidRPr="00644BA0">
        <w:rPr>
          <w:rFonts w:asciiTheme="minorHAnsi" w:hAnsiTheme="minorHAnsi" w:cstheme="minorHAnsi"/>
          <w:szCs w:val="22"/>
        </w:rPr>
        <w:t>3600</w:t>
      </w:r>
    </w:p>
    <w:p w14:paraId="605A0BF3" w14:textId="3FBFFC73" w:rsidR="000E00A2" w:rsidRPr="00644BA0" w:rsidRDefault="000E00A2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Reason for Leaving</w:t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720D78">
        <w:rPr>
          <w:rFonts w:asciiTheme="minorHAnsi" w:hAnsiTheme="minorHAnsi" w:cstheme="minorHAnsi"/>
          <w:szCs w:val="22"/>
        </w:rPr>
        <w:t xml:space="preserve">Headhunted by JTE Recruit </w:t>
      </w:r>
      <w:r w:rsidR="009B694A" w:rsidRPr="00644BA0">
        <w:rPr>
          <w:rFonts w:asciiTheme="minorHAnsi" w:hAnsiTheme="minorHAnsi" w:cstheme="minorHAnsi"/>
          <w:szCs w:val="22"/>
        </w:rPr>
        <w:t xml:space="preserve"> </w:t>
      </w:r>
    </w:p>
    <w:p w14:paraId="215F7467" w14:textId="77777777" w:rsidR="00EF7630" w:rsidRPr="00644BA0" w:rsidRDefault="00EF7630" w:rsidP="00644BA0">
      <w:pPr>
        <w:pStyle w:val="BodyText2"/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  <w:szCs w:val="22"/>
        </w:rPr>
      </w:pPr>
    </w:p>
    <w:bookmarkEnd w:id="0"/>
    <w:p w14:paraId="69CE4EA6" w14:textId="2AAC347C" w:rsidR="00D2148A" w:rsidRPr="00644BA0" w:rsidRDefault="00D2148A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1A0CCAD8" w14:textId="5B8CDE2E" w:rsidR="00857A94" w:rsidRPr="00644BA0" w:rsidRDefault="009B694A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 xml:space="preserve">Mar 2020 – Jul 2020 </w:t>
      </w:r>
    </w:p>
    <w:p w14:paraId="77CE8852" w14:textId="6D42BC05" w:rsidR="00857A94" w:rsidRPr="00644BA0" w:rsidRDefault="009B694A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 xml:space="preserve">Gulf Oil Marine </w:t>
      </w:r>
    </w:p>
    <w:p w14:paraId="4950B969" w14:textId="564E5A46" w:rsidR="00857A94" w:rsidRPr="00644BA0" w:rsidRDefault="009B694A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>Delivery Officer</w:t>
      </w:r>
    </w:p>
    <w:p w14:paraId="38E5C24B" w14:textId="77777777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615B8638" w14:textId="77777777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Job Responsibilities</w:t>
      </w:r>
      <w:r w:rsidRPr="00644BA0">
        <w:rPr>
          <w:rFonts w:asciiTheme="minorHAnsi" w:hAnsiTheme="minorHAnsi" w:cstheme="minorHAnsi"/>
          <w:szCs w:val="22"/>
        </w:rPr>
        <w:tab/>
        <w:t>:</w:t>
      </w:r>
    </w:p>
    <w:p w14:paraId="3F469BFB" w14:textId="77777777" w:rsidR="00644BA0" w:rsidRPr="00644BA0" w:rsidRDefault="00644BA0" w:rsidP="00644BA0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 xml:space="preserve">Facilitate the delivery process flow from Customer Service enquiry through to final delivery onboard customer vessel, liaising with Customer Service and delivery logistics service providers (LSPs) as required. </w:t>
      </w:r>
    </w:p>
    <w:p w14:paraId="12DAC161" w14:textId="77777777" w:rsidR="00644BA0" w:rsidRPr="00644BA0" w:rsidRDefault="00644BA0" w:rsidP="00644BA0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 xml:space="preserve">Monitor stock levels at with warehouse operators and LSPs. Work closely with the Senior Logistics Officer and Supply Planners to ensure stock inventories are maintained at agreed levels (MSLs). </w:t>
      </w:r>
    </w:p>
    <w:p w14:paraId="6D396DDE" w14:textId="77777777" w:rsidR="00644BA0" w:rsidRPr="00644BA0" w:rsidRDefault="00644BA0" w:rsidP="00644BA0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 xml:space="preserve">Ensure all orders are arranged with timely delivery to customers’ vessels and provide feedback on delivery status. </w:t>
      </w:r>
    </w:p>
    <w:p w14:paraId="4F38D05D" w14:textId="77777777" w:rsidR="00644BA0" w:rsidRPr="00644BA0" w:rsidRDefault="00644BA0" w:rsidP="00644BA0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 xml:space="preserve">Co-ordinate with shipping agents and check with Port Authorities for arrival notice of vessels and arrange timely supply to the vessels. </w:t>
      </w:r>
    </w:p>
    <w:p w14:paraId="519E5D38" w14:textId="77777777" w:rsidR="00644BA0" w:rsidRPr="00644BA0" w:rsidRDefault="00644BA0" w:rsidP="00644BA0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 xml:space="preserve">Coordinate vessel and truck movements as needed by communicating with agents and customers. </w:t>
      </w:r>
    </w:p>
    <w:p w14:paraId="436B1A97" w14:textId="77777777" w:rsidR="00644BA0" w:rsidRPr="00644BA0" w:rsidRDefault="00644BA0" w:rsidP="00644BA0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lastRenderedPageBreak/>
        <w:t xml:space="preserve">Ensure that all orders given to Contracted Barges and other 3rd party delivery agents are acknowledged and executed timely. </w:t>
      </w:r>
    </w:p>
    <w:p w14:paraId="7EE7E63F" w14:textId="77777777" w:rsidR="00644BA0" w:rsidRPr="00644BA0" w:rsidRDefault="00644BA0" w:rsidP="00644BA0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Ensure that Delivery Receipts are prepared according to Customer PO before they are issued to Contracted Barges and other 3rd Party Delivery Parties for supply</w:t>
      </w:r>
    </w:p>
    <w:p w14:paraId="21790576" w14:textId="77777777" w:rsidR="00644BA0" w:rsidRPr="00644BA0" w:rsidRDefault="00644BA0" w:rsidP="00644BA0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 xml:space="preserve">Monitor and manage costs incurred with LSPs, optimizing transport solutions and selection of appropriate delivery methods. </w:t>
      </w:r>
    </w:p>
    <w:p w14:paraId="3AD33C09" w14:textId="77777777" w:rsidR="00644BA0" w:rsidRPr="00644BA0" w:rsidRDefault="00644BA0" w:rsidP="00644BA0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 xml:space="preserve">Tracking various LSPs’ KPIs as agreed.  identify and resolve supply/distribution issues, as necessary. </w:t>
      </w:r>
    </w:p>
    <w:p w14:paraId="0F38FD6B" w14:textId="481A7503" w:rsidR="00857A94" w:rsidRPr="00644BA0" w:rsidRDefault="00644BA0" w:rsidP="00644BA0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Support in the Singapore Monthly Delivery &amp; Supply Report, detailing volumes delivered by logistics mode (contracted barges, 3rd party boats, trucking) with costs incurred.</w:t>
      </w:r>
    </w:p>
    <w:p w14:paraId="185EBB01" w14:textId="77777777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0538D3A2" w14:textId="12E8C26B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Last Drawn Salary</w:t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F359D3" w:rsidRPr="00644BA0">
        <w:rPr>
          <w:rFonts w:asciiTheme="minorHAnsi" w:hAnsiTheme="minorHAnsi" w:cstheme="minorHAnsi"/>
          <w:szCs w:val="22"/>
        </w:rPr>
        <w:t>$</w:t>
      </w:r>
      <w:r w:rsidR="009B694A" w:rsidRPr="00644BA0">
        <w:rPr>
          <w:rFonts w:asciiTheme="minorHAnsi" w:hAnsiTheme="minorHAnsi" w:cstheme="minorHAnsi"/>
          <w:szCs w:val="22"/>
        </w:rPr>
        <w:t>3700</w:t>
      </w:r>
    </w:p>
    <w:p w14:paraId="701B9F27" w14:textId="5508D8FB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Reason for Leaving</w:t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9B694A" w:rsidRPr="00644BA0">
        <w:rPr>
          <w:rFonts w:asciiTheme="minorHAnsi" w:hAnsiTheme="minorHAnsi" w:cstheme="minorHAnsi"/>
          <w:szCs w:val="22"/>
        </w:rPr>
        <w:t xml:space="preserve">Retrenched and had management restructure due to Covid-19 </w:t>
      </w:r>
    </w:p>
    <w:p w14:paraId="6EB588EF" w14:textId="77777777" w:rsidR="00857A94" w:rsidRPr="00644BA0" w:rsidRDefault="00857A94" w:rsidP="00644BA0">
      <w:pPr>
        <w:pStyle w:val="BodyText2"/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  <w:szCs w:val="22"/>
        </w:rPr>
      </w:pPr>
    </w:p>
    <w:p w14:paraId="41BFC2CA" w14:textId="1D2D2CF3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</w:p>
    <w:p w14:paraId="69223074" w14:textId="4575B424" w:rsidR="00F359D3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644BA0">
        <w:rPr>
          <w:rFonts w:asciiTheme="minorHAnsi" w:hAnsiTheme="minorHAnsi" w:cstheme="minorHAnsi"/>
          <w:b/>
          <w:bCs/>
          <w:szCs w:val="22"/>
        </w:rPr>
        <w:t xml:space="preserve">Nov 2017 – Feb 2020 </w:t>
      </w:r>
    </w:p>
    <w:p w14:paraId="74A08C8E" w14:textId="5D70B10C" w:rsidR="00857A94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 xml:space="preserve">Lee Huat Yap Kee Pte Ltd </w:t>
      </w:r>
    </w:p>
    <w:p w14:paraId="4E3D273C" w14:textId="71536A4D" w:rsidR="00857A94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 xml:space="preserve">Operations Scheduler </w:t>
      </w:r>
    </w:p>
    <w:p w14:paraId="1B17082F" w14:textId="77777777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5DA1AF51" w14:textId="77777777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Job Responsibilities</w:t>
      </w:r>
      <w:r w:rsidRPr="00644BA0">
        <w:rPr>
          <w:rFonts w:asciiTheme="minorHAnsi" w:hAnsiTheme="minorHAnsi" w:cstheme="minorHAnsi"/>
          <w:szCs w:val="22"/>
        </w:rPr>
        <w:tab/>
        <w:t>:</w:t>
      </w:r>
    </w:p>
    <w:p w14:paraId="469F4ACA" w14:textId="1BFB0561" w:rsidR="00644BA0" w:rsidRPr="005227AB" w:rsidRDefault="00644BA0" w:rsidP="00644B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5227AB">
        <w:rPr>
          <w:rFonts w:asciiTheme="minorHAnsi" w:hAnsiTheme="minorHAnsi" w:cstheme="minorHAnsi"/>
          <w:sz w:val="22"/>
          <w:szCs w:val="22"/>
          <w:highlight w:val="yellow"/>
        </w:rPr>
        <w:t>Manage and plan day to day transport deployment of vehicles and drivers and dispatch manpower efficiently</w:t>
      </w:r>
    </w:p>
    <w:p w14:paraId="6804EFD6" w14:textId="56B06CAE" w:rsidR="00644BA0" w:rsidRDefault="00644BA0" w:rsidP="00644B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Ensure all deliveries / collection schedules completed on time</w:t>
      </w:r>
    </w:p>
    <w:p w14:paraId="49462AFF" w14:textId="5DFADF7E" w:rsidR="005227AB" w:rsidRPr="005227AB" w:rsidRDefault="005227AB" w:rsidP="00644B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5227AB">
        <w:rPr>
          <w:rFonts w:asciiTheme="minorHAnsi" w:hAnsiTheme="minorHAnsi" w:cstheme="minorHAnsi"/>
          <w:sz w:val="22"/>
          <w:szCs w:val="22"/>
          <w:highlight w:val="yellow"/>
        </w:rPr>
        <w:t>Ensure that KPIs are met daily</w:t>
      </w:r>
    </w:p>
    <w:p w14:paraId="2071D762" w14:textId="1C781B20" w:rsidR="00644BA0" w:rsidRPr="00644BA0" w:rsidRDefault="00644BA0" w:rsidP="00644B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Monitor and update vessel schedules from Portnet and update to system promptly</w:t>
      </w:r>
    </w:p>
    <w:p w14:paraId="4A60A0FE" w14:textId="20EC42B5" w:rsidR="00644BA0" w:rsidRPr="00644BA0" w:rsidRDefault="00644BA0" w:rsidP="00644B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 xml:space="preserve">Update job completion into system </w:t>
      </w:r>
    </w:p>
    <w:p w14:paraId="780D1AAB" w14:textId="664FBFA5" w:rsidR="00644BA0" w:rsidRPr="00644BA0" w:rsidRDefault="00644BA0" w:rsidP="00644B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 xml:space="preserve">Responsible for vehicle maintenance </w:t>
      </w:r>
    </w:p>
    <w:p w14:paraId="29C50FA1" w14:textId="33D594E1" w:rsidR="00644BA0" w:rsidRPr="00644BA0" w:rsidRDefault="00644BA0" w:rsidP="00644B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 xml:space="preserve">Provide incident reporting to superior </w:t>
      </w:r>
    </w:p>
    <w:p w14:paraId="07F5508F" w14:textId="2E4745F2" w:rsidR="00644BA0" w:rsidRPr="00644BA0" w:rsidRDefault="00644BA0" w:rsidP="00644B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Provide monthly training to all drivers</w:t>
      </w:r>
    </w:p>
    <w:p w14:paraId="0FD23EA3" w14:textId="57C8DE18" w:rsidR="005227AB" w:rsidRPr="005227AB" w:rsidRDefault="00644BA0" w:rsidP="005227AB">
      <w:pPr>
        <w:pStyle w:val="Heading3"/>
        <w:numPr>
          <w:ilvl w:val="0"/>
          <w:numId w:val="32"/>
        </w:numPr>
        <w:spacing w:before="0"/>
        <w:jc w:val="both"/>
        <w:rPr>
          <w:rFonts w:asciiTheme="minorHAnsi" w:eastAsia="SimSun" w:hAnsiTheme="minorHAnsi" w:cstheme="minorHAnsi"/>
          <w:color w:val="auto"/>
          <w:sz w:val="22"/>
          <w:szCs w:val="22"/>
          <w:highlight w:val="yellow"/>
          <w:lang w:val="en-SG" w:eastAsia="zh-CN"/>
        </w:rPr>
      </w:pPr>
      <w:r w:rsidRPr="005227AB">
        <w:rPr>
          <w:rFonts w:asciiTheme="minorHAnsi" w:eastAsia="SimSun" w:hAnsiTheme="minorHAnsi" w:cstheme="minorHAnsi"/>
          <w:color w:val="auto"/>
          <w:sz w:val="22"/>
          <w:szCs w:val="22"/>
          <w:highlight w:val="yellow"/>
          <w:lang w:val="en-SG" w:eastAsia="zh-CN"/>
        </w:rPr>
        <w:t>Liaise with customer/service providers to ensure goods are ready to be shipped/delivered on time</w:t>
      </w:r>
    </w:p>
    <w:p w14:paraId="1C17CFCA" w14:textId="77777777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588B4C14" w14:textId="3775B7EB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Last Drawn Salary</w:t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F359D3" w:rsidRPr="00644BA0">
        <w:rPr>
          <w:rFonts w:asciiTheme="minorHAnsi" w:hAnsiTheme="minorHAnsi" w:cstheme="minorHAnsi"/>
          <w:szCs w:val="22"/>
        </w:rPr>
        <w:t>$</w:t>
      </w:r>
      <w:r w:rsidR="009B694A" w:rsidRPr="00644BA0">
        <w:rPr>
          <w:rFonts w:asciiTheme="minorHAnsi" w:hAnsiTheme="minorHAnsi" w:cstheme="minorHAnsi"/>
          <w:szCs w:val="22"/>
        </w:rPr>
        <w:t>3000</w:t>
      </w:r>
    </w:p>
    <w:p w14:paraId="72F270FB" w14:textId="69851E7D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Reason for Leaving</w:t>
      </w:r>
      <w:r w:rsidRPr="00644BA0">
        <w:rPr>
          <w:rFonts w:asciiTheme="minorHAnsi" w:hAnsiTheme="minorHAnsi" w:cstheme="minorHAnsi"/>
          <w:szCs w:val="22"/>
        </w:rPr>
        <w:tab/>
        <w:t xml:space="preserve">: </w:t>
      </w:r>
      <w:r w:rsidR="009B694A" w:rsidRPr="00644BA0">
        <w:rPr>
          <w:rFonts w:asciiTheme="minorHAnsi" w:hAnsiTheme="minorHAnsi" w:cstheme="minorHAnsi"/>
          <w:szCs w:val="22"/>
        </w:rPr>
        <w:t xml:space="preserve">Headhunted by Gulf Oil Marine </w:t>
      </w:r>
    </w:p>
    <w:p w14:paraId="59E54598" w14:textId="77777777" w:rsidR="00857A94" w:rsidRPr="00644BA0" w:rsidRDefault="00857A94" w:rsidP="00644BA0">
      <w:pPr>
        <w:pStyle w:val="BodyText2"/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  <w:szCs w:val="22"/>
        </w:rPr>
      </w:pPr>
    </w:p>
    <w:p w14:paraId="4BABAE29" w14:textId="77777777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2F62273F" w14:textId="5BD7E64C" w:rsidR="00857A94" w:rsidRPr="00644BA0" w:rsidRDefault="009B694A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 xml:space="preserve">Aug 2009 – Nov 2017 </w:t>
      </w:r>
    </w:p>
    <w:p w14:paraId="63886B76" w14:textId="04259D39" w:rsidR="00857A94" w:rsidRPr="00644BA0" w:rsidRDefault="009B694A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 xml:space="preserve">XPO Logistics </w:t>
      </w:r>
    </w:p>
    <w:p w14:paraId="038F6F77" w14:textId="3AC84445" w:rsidR="00857A94" w:rsidRPr="00644BA0" w:rsidRDefault="009B694A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 xml:space="preserve">Logistics Coordinator </w:t>
      </w:r>
    </w:p>
    <w:p w14:paraId="30B3DF14" w14:textId="12312864" w:rsidR="00857A94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0038E4CC" w14:textId="305DEA87" w:rsid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Job Responsibilities:</w:t>
      </w:r>
    </w:p>
    <w:p w14:paraId="07604A84" w14:textId="77777777" w:rsidR="00644BA0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644BA0">
        <w:rPr>
          <w:rFonts w:asciiTheme="minorHAnsi" w:hAnsiTheme="minorHAnsi" w:cstheme="minorHAnsi"/>
          <w:b/>
          <w:bCs/>
          <w:szCs w:val="22"/>
        </w:rPr>
        <w:t>Local Distribution</w:t>
      </w:r>
    </w:p>
    <w:p w14:paraId="14175C02" w14:textId="4FBA292D" w:rsidR="00644BA0" w:rsidRPr="00CE7625" w:rsidRDefault="00644BA0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CE7625">
        <w:rPr>
          <w:rFonts w:asciiTheme="minorHAnsi" w:hAnsiTheme="minorHAnsi" w:cstheme="minorHAnsi"/>
          <w:szCs w:val="22"/>
          <w:highlight w:val="yellow"/>
        </w:rPr>
        <w:t xml:space="preserve">Ensure proper execution transportation planning carried out by vendors </w:t>
      </w:r>
    </w:p>
    <w:p w14:paraId="5F317917" w14:textId="348846E9" w:rsidR="00644BA0" w:rsidRPr="00CE7625" w:rsidRDefault="00CE7625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CE7625">
        <w:rPr>
          <w:rFonts w:asciiTheme="minorHAnsi" w:hAnsiTheme="minorHAnsi" w:cstheme="minorHAnsi"/>
          <w:szCs w:val="22"/>
          <w:highlight w:val="yellow"/>
        </w:rPr>
        <w:t>O</w:t>
      </w:r>
      <w:r w:rsidR="00644BA0" w:rsidRPr="00CE7625">
        <w:rPr>
          <w:rFonts w:asciiTheme="minorHAnsi" w:hAnsiTheme="minorHAnsi" w:cstheme="minorHAnsi"/>
          <w:szCs w:val="22"/>
          <w:highlight w:val="yellow"/>
        </w:rPr>
        <w:t xml:space="preserve">versee the plan, organize, and control all transportation activities  </w:t>
      </w:r>
    </w:p>
    <w:p w14:paraId="07FF4252" w14:textId="5597192E" w:rsidR="00644BA0" w:rsidRPr="00644BA0" w:rsidRDefault="00644BA0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 xml:space="preserve">Resolve issue concerning transportation and/or customer requirements </w:t>
      </w:r>
    </w:p>
    <w:p w14:paraId="66A00AE5" w14:textId="20ADCA09" w:rsidR="00644BA0" w:rsidRPr="00644BA0" w:rsidRDefault="00644BA0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 xml:space="preserve">Monitor delivery status for completeness and on time delivery </w:t>
      </w:r>
    </w:p>
    <w:p w14:paraId="24CEDB7E" w14:textId="462C8A52" w:rsidR="00644BA0" w:rsidRPr="00644BA0" w:rsidRDefault="00644BA0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Provide training when needed</w:t>
      </w:r>
    </w:p>
    <w:p w14:paraId="2EC7449F" w14:textId="697DD0C4" w:rsidR="00644BA0" w:rsidRPr="00644BA0" w:rsidRDefault="00644BA0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Serve as secondary point of contact for all issue related to warehouse and transport operations, management, and communication</w:t>
      </w:r>
    </w:p>
    <w:p w14:paraId="2DA0450E" w14:textId="1D33BB9B" w:rsidR="00644BA0" w:rsidRPr="00CE7625" w:rsidRDefault="00644BA0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CE7625">
        <w:rPr>
          <w:rFonts w:asciiTheme="minorHAnsi" w:hAnsiTheme="minorHAnsi" w:cstheme="minorHAnsi"/>
          <w:szCs w:val="22"/>
          <w:highlight w:val="yellow"/>
        </w:rPr>
        <w:t>Liaise with customer/service providers to ensure goods are ready to be shipped/delivered on time</w:t>
      </w:r>
    </w:p>
    <w:p w14:paraId="7885F3E3" w14:textId="64B0E7F2" w:rsidR="00644BA0" w:rsidRPr="00644BA0" w:rsidRDefault="00644BA0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Submit monthly billing to customer for approval</w:t>
      </w:r>
    </w:p>
    <w:p w14:paraId="45EA4872" w14:textId="71BF296B" w:rsidR="00644BA0" w:rsidRPr="00644BA0" w:rsidRDefault="00644BA0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lastRenderedPageBreak/>
        <w:t>Develop cost control, manpower planning and time management for every job given</w:t>
      </w:r>
    </w:p>
    <w:p w14:paraId="47EA165B" w14:textId="4DA4ED66" w:rsidR="00644BA0" w:rsidRPr="00644BA0" w:rsidRDefault="00644BA0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Publish Key Performance Index (KPI) to measure vendor monthly performance</w:t>
      </w:r>
    </w:p>
    <w:p w14:paraId="7A686BD5" w14:textId="216EFF28" w:rsidR="00644BA0" w:rsidRDefault="00644BA0" w:rsidP="00644BA0">
      <w:pPr>
        <w:pStyle w:val="BodyText2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 xml:space="preserve">Analysis of operation cost and carried out cost saving activities for customers </w:t>
      </w:r>
    </w:p>
    <w:p w14:paraId="3A3F6A96" w14:textId="77777777" w:rsidR="005227AB" w:rsidRPr="00644BA0" w:rsidRDefault="005227AB" w:rsidP="005227AB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2EE9B583" w14:textId="77777777" w:rsidR="00644BA0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644BA0">
        <w:rPr>
          <w:rFonts w:asciiTheme="minorHAnsi" w:hAnsiTheme="minorHAnsi" w:cstheme="minorHAnsi"/>
          <w:b/>
          <w:bCs/>
          <w:szCs w:val="22"/>
        </w:rPr>
        <w:t xml:space="preserve">Export </w:t>
      </w:r>
    </w:p>
    <w:p w14:paraId="56E53935" w14:textId="3E955F4B" w:rsidR="00644BA0" w:rsidRPr="00644BA0" w:rsidRDefault="00644BA0" w:rsidP="00644BA0">
      <w:pPr>
        <w:pStyle w:val="BodyText2"/>
        <w:numPr>
          <w:ilvl w:val="0"/>
          <w:numId w:val="47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Tracking of all export shipments to ensure timely and accurate shipment execution by appointed hauliers</w:t>
      </w:r>
    </w:p>
    <w:p w14:paraId="32D07F32" w14:textId="38B62742" w:rsidR="00644BA0" w:rsidRPr="00644BA0" w:rsidRDefault="00644BA0" w:rsidP="00644BA0">
      <w:pPr>
        <w:pStyle w:val="BodyText2"/>
        <w:numPr>
          <w:ilvl w:val="0"/>
          <w:numId w:val="47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Planning, coordinating, and scheduling of export shipments to meet customer requested timeline given</w:t>
      </w:r>
    </w:p>
    <w:p w14:paraId="03AC6BF2" w14:textId="534E7C86" w:rsidR="00644BA0" w:rsidRPr="00CE7625" w:rsidRDefault="00644BA0" w:rsidP="00644BA0">
      <w:pPr>
        <w:pStyle w:val="BodyText2"/>
        <w:numPr>
          <w:ilvl w:val="0"/>
          <w:numId w:val="47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CE7625">
        <w:rPr>
          <w:rFonts w:asciiTheme="minorHAnsi" w:hAnsiTheme="minorHAnsi" w:cstheme="minorHAnsi"/>
          <w:szCs w:val="22"/>
          <w:highlight w:val="yellow"/>
        </w:rPr>
        <w:t xml:space="preserve">Correspond with customers/warehouse or vendors on the project requirements on the cargo arrangement </w:t>
      </w:r>
    </w:p>
    <w:p w14:paraId="4486B9A3" w14:textId="1DD5432A" w:rsidR="00644BA0" w:rsidRDefault="00644BA0" w:rsidP="00644BA0">
      <w:pPr>
        <w:pStyle w:val="BodyText2"/>
        <w:numPr>
          <w:ilvl w:val="0"/>
          <w:numId w:val="47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Perform permit declaration export shipments</w:t>
      </w:r>
    </w:p>
    <w:p w14:paraId="197E682B" w14:textId="77777777" w:rsidR="005227AB" w:rsidRPr="005227AB" w:rsidRDefault="005227AB" w:rsidP="005227AB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7F8C71DC" w14:textId="77777777" w:rsidR="00644BA0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644BA0">
        <w:rPr>
          <w:rFonts w:asciiTheme="minorHAnsi" w:hAnsiTheme="minorHAnsi" w:cstheme="minorHAnsi"/>
          <w:b/>
          <w:bCs/>
          <w:szCs w:val="22"/>
        </w:rPr>
        <w:t xml:space="preserve">Import </w:t>
      </w:r>
    </w:p>
    <w:p w14:paraId="49F90859" w14:textId="381ACC0A" w:rsidR="00644BA0" w:rsidRPr="00644BA0" w:rsidRDefault="00644BA0" w:rsidP="00644BA0">
      <w:pPr>
        <w:pStyle w:val="BodyText2"/>
        <w:numPr>
          <w:ilvl w:val="0"/>
          <w:numId w:val="46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Manage inbound shipment database to capture pre-alert data</w:t>
      </w:r>
    </w:p>
    <w:p w14:paraId="71C208E2" w14:textId="77127744" w:rsidR="00644BA0" w:rsidRPr="00644BA0" w:rsidRDefault="00644BA0" w:rsidP="00644BA0">
      <w:pPr>
        <w:pStyle w:val="BodyText2"/>
        <w:numPr>
          <w:ilvl w:val="0"/>
          <w:numId w:val="46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Prepare documentation for inbound shipments and perform data entry for system receiving</w:t>
      </w:r>
    </w:p>
    <w:p w14:paraId="3BDBBC0A" w14:textId="1A767187" w:rsidR="00644BA0" w:rsidRPr="00644BA0" w:rsidRDefault="00644BA0" w:rsidP="00644BA0">
      <w:pPr>
        <w:pStyle w:val="BodyText2"/>
        <w:numPr>
          <w:ilvl w:val="0"/>
          <w:numId w:val="46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Manage inbound shipment discrepancies and claims through database or customer and follow up till closure</w:t>
      </w:r>
    </w:p>
    <w:p w14:paraId="77C9A1DF" w14:textId="4CEE0B67" w:rsidR="00644BA0" w:rsidRPr="00CE7625" w:rsidRDefault="00644BA0" w:rsidP="00644BA0">
      <w:pPr>
        <w:pStyle w:val="BodyText2"/>
        <w:numPr>
          <w:ilvl w:val="0"/>
          <w:numId w:val="46"/>
        </w:numPr>
        <w:spacing w:line="240" w:lineRule="auto"/>
        <w:rPr>
          <w:rFonts w:asciiTheme="minorHAnsi" w:hAnsiTheme="minorHAnsi" w:cstheme="minorHAnsi"/>
          <w:szCs w:val="22"/>
          <w:highlight w:val="yellow"/>
        </w:rPr>
      </w:pPr>
      <w:r w:rsidRPr="00CE7625">
        <w:rPr>
          <w:rFonts w:asciiTheme="minorHAnsi" w:hAnsiTheme="minorHAnsi" w:cstheme="minorHAnsi"/>
          <w:szCs w:val="22"/>
          <w:highlight w:val="yellow"/>
        </w:rPr>
        <w:t>Work with Service Provider to meet customer delivery request</w:t>
      </w:r>
    </w:p>
    <w:p w14:paraId="6764F346" w14:textId="26BC0AB6" w:rsidR="00644BA0" w:rsidRDefault="00644BA0" w:rsidP="00644BA0">
      <w:pPr>
        <w:pStyle w:val="BodyText2"/>
        <w:numPr>
          <w:ilvl w:val="0"/>
          <w:numId w:val="46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Correspond with overseas suppliers and local customers regarding inbound delivery status</w:t>
      </w:r>
    </w:p>
    <w:p w14:paraId="16F3B0E0" w14:textId="77777777" w:rsidR="005227AB" w:rsidRPr="005227AB" w:rsidRDefault="005227AB" w:rsidP="005227AB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26D5B4F9" w14:textId="77777777" w:rsidR="00644BA0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644BA0">
        <w:rPr>
          <w:rFonts w:asciiTheme="minorHAnsi" w:hAnsiTheme="minorHAnsi" w:cstheme="minorHAnsi"/>
          <w:b/>
          <w:bCs/>
          <w:szCs w:val="22"/>
        </w:rPr>
        <w:t xml:space="preserve">Achievement </w:t>
      </w:r>
    </w:p>
    <w:p w14:paraId="6F8C878D" w14:textId="02EAEA20" w:rsidR="00644BA0" w:rsidRPr="00644BA0" w:rsidRDefault="00644BA0" w:rsidP="00644BA0">
      <w:pPr>
        <w:pStyle w:val="BodyText2"/>
        <w:numPr>
          <w:ilvl w:val="0"/>
          <w:numId w:val="45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Launch E-track system Go-Live to enhance the visibility of electronic POD</w:t>
      </w:r>
    </w:p>
    <w:p w14:paraId="0068932F" w14:textId="09247830" w:rsidR="00644BA0" w:rsidRDefault="00644BA0" w:rsidP="00644BA0">
      <w:pPr>
        <w:pStyle w:val="BodyText2"/>
        <w:numPr>
          <w:ilvl w:val="0"/>
          <w:numId w:val="45"/>
        </w:numPr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In using of Transport Management System (TMS) to monitor the daily shipments</w:t>
      </w:r>
    </w:p>
    <w:p w14:paraId="104D3B9D" w14:textId="77777777" w:rsidR="00644BA0" w:rsidRPr="00644BA0" w:rsidRDefault="00644BA0" w:rsidP="00CE7625">
      <w:pPr>
        <w:pStyle w:val="BodyText2"/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  <w:szCs w:val="22"/>
        </w:rPr>
      </w:pPr>
    </w:p>
    <w:p w14:paraId="235EDD57" w14:textId="77777777" w:rsidR="00CE7625" w:rsidRDefault="00CE7625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</w:p>
    <w:p w14:paraId="5E1468D0" w14:textId="6B1518A2" w:rsidR="00857A94" w:rsidRPr="00644BA0" w:rsidRDefault="009B694A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 xml:space="preserve">Mar 2008 – Aug 2009 </w:t>
      </w:r>
    </w:p>
    <w:p w14:paraId="5005E59A" w14:textId="2978D870" w:rsidR="00857A94" w:rsidRPr="00644BA0" w:rsidRDefault="009B694A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 xml:space="preserve">Long Shine Equipment &amp; Supplies Pte Ltd </w:t>
      </w:r>
    </w:p>
    <w:p w14:paraId="0D463052" w14:textId="6592BE09" w:rsidR="00857A94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b/>
          <w:szCs w:val="22"/>
        </w:rPr>
      </w:pPr>
      <w:r w:rsidRPr="00644BA0">
        <w:rPr>
          <w:rFonts w:asciiTheme="minorHAnsi" w:hAnsiTheme="minorHAnsi" w:cstheme="minorHAnsi"/>
          <w:b/>
          <w:szCs w:val="22"/>
        </w:rPr>
        <w:t xml:space="preserve">Store Assistant cum Delivery Driver </w:t>
      </w:r>
    </w:p>
    <w:p w14:paraId="58B8786E" w14:textId="77777777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37F0E81B" w14:textId="77777777" w:rsidR="00857A94" w:rsidRPr="00644BA0" w:rsidRDefault="00857A94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Job Responsibilities</w:t>
      </w:r>
      <w:r w:rsidRPr="00644BA0">
        <w:rPr>
          <w:rFonts w:asciiTheme="minorHAnsi" w:hAnsiTheme="minorHAnsi" w:cstheme="minorHAnsi"/>
          <w:szCs w:val="22"/>
        </w:rPr>
        <w:tab/>
        <w:t>:</w:t>
      </w:r>
    </w:p>
    <w:p w14:paraId="7856570A" w14:textId="77777777" w:rsidR="00644BA0" w:rsidRPr="00644BA0" w:rsidRDefault="00644BA0" w:rsidP="00644BA0">
      <w:pPr>
        <w:pStyle w:val="ListContinue2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Perform quality and quantity check of stock</w:t>
      </w:r>
    </w:p>
    <w:p w14:paraId="23560542" w14:textId="77777777" w:rsidR="00644BA0" w:rsidRPr="00644BA0" w:rsidRDefault="00644BA0" w:rsidP="00644BA0">
      <w:pPr>
        <w:pStyle w:val="ListContinue2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Pick and pack goods for both local &amp; export market</w:t>
      </w:r>
    </w:p>
    <w:p w14:paraId="36147ABC" w14:textId="77777777" w:rsidR="00644BA0" w:rsidRPr="00644BA0" w:rsidRDefault="00644BA0" w:rsidP="00644BA0">
      <w:pPr>
        <w:pStyle w:val="ListContinue2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  <w:lang w:val="en-GB"/>
        </w:rPr>
        <w:t xml:space="preserve">Maintain workplace safety, tidiness &amp; cleanliness of warehouse </w:t>
      </w:r>
    </w:p>
    <w:p w14:paraId="4AB55C42" w14:textId="77777777" w:rsidR="00644BA0" w:rsidRPr="00644BA0" w:rsidRDefault="00644BA0" w:rsidP="00644BA0">
      <w:pPr>
        <w:pStyle w:val="ListContinue2"/>
        <w:numPr>
          <w:ilvl w:val="0"/>
          <w:numId w:val="3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Delivery of products to local market</w:t>
      </w:r>
    </w:p>
    <w:p w14:paraId="4E465404" w14:textId="77777777" w:rsidR="00857A94" w:rsidRPr="00644BA0" w:rsidRDefault="00857A94" w:rsidP="00644BA0">
      <w:pPr>
        <w:pStyle w:val="BodyText2"/>
        <w:pBdr>
          <w:bottom w:val="single" w:sz="4" w:space="1" w:color="auto"/>
        </w:pBdr>
        <w:spacing w:line="240" w:lineRule="auto"/>
        <w:rPr>
          <w:rFonts w:asciiTheme="minorHAnsi" w:hAnsiTheme="minorHAnsi" w:cstheme="minorHAnsi"/>
          <w:szCs w:val="22"/>
        </w:rPr>
      </w:pPr>
    </w:p>
    <w:p w14:paraId="2A0E9E03" w14:textId="77777777" w:rsidR="00EF7630" w:rsidRPr="00644BA0" w:rsidRDefault="00EF7630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29D8C1F2" w14:textId="1D64EC6C" w:rsidR="00D53381" w:rsidRPr="00644BA0" w:rsidRDefault="00D53381" w:rsidP="00644BA0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644BA0">
        <w:rPr>
          <w:rFonts w:asciiTheme="minorHAnsi" w:hAnsiTheme="minorHAnsi" w:cstheme="minorHAnsi"/>
          <w:b/>
          <w:bCs/>
          <w:szCs w:val="22"/>
        </w:rPr>
        <w:t>Education Background</w:t>
      </w:r>
      <w:r w:rsidRPr="00644BA0">
        <w:rPr>
          <w:rFonts w:asciiTheme="minorHAnsi" w:hAnsiTheme="minorHAnsi" w:cstheme="minorHAnsi"/>
          <w:b/>
          <w:bCs/>
          <w:szCs w:val="22"/>
        </w:rPr>
        <w:tab/>
        <w:t>:</w:t>
      </w:r>
    </w:p>
    <w:p w14:paraId="712E228D" w14:textId="15ED8894" w:rsidR="005029BF" w:rsidRPr="00644BA0" w:rsidRDefault="009B694A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 xml:space="preserve">2009 </w:t>
      </w:r>
    </w:p>
    <w:p w14:paraId="549D6198" w14:textId="24B93C00" w:rsidR="00644BA0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>SIMM</w:t>
      </w:r>
    </w:p>
    <w:p w14:paraId="713F8192" w14:textId="1016D242" w:rsidR="00644BA0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  <w:r w:rsidRPr="00644BA0">
        <w:rPr>
          <w:rFonts w:asciiTheme="minorHAnsi" w:hAnsiTheme="minorHAnsi" w:cstheme="minorHAnsi"/>
          <w:szCs w:val="22"/>
        </w:rPr>
        <w:t xml:space="preserve">Diploma in Logistics Management </w:t>
      </w:r>
    </w:p>
    <w:p w14:paraId="568CDC35" w14:textId="77777777" w:rsidR="00644BA0" w:rsidRPr="00644BA0" w:rsidRDefault="00644BA0" w:rsidP="00644BA0">
      <w:pPr>
        <w:pStyle w:val="BodyText2"/>
        <w:spacing w:line="240" w:lineRule="auto"/>
        <w:rPr>
          <w:rFonts w:asciiTheme="minorHAnsi" w:hAnsiTheme="minorHAnsi" w:cstheme="minorHAnsi"/>
          <w:szCs w:val="22"/>
        </w:rPr>
      </w:pPr>
    </w:p>
    <w:p w14:paraId="1E52D1DF" w14:textId="77777777" w:rsidR="00D53381" w:rsidRPr="00644BA0" w:rsidRDefault="00D53381" w:rsidP="00644BA0">
      <w:pPr>
        <w:pStyle w:val="BodyText2"/>
        <w:spacing w:line="240" w:lineRule="auto"/>
        <w:rPr>
          <w:rFonts w:asciiTheme="minorHAnsi" w:hAnsiTheme="minorHAnsi" w:cstheme="minorHAnsi"/>
          <w:b/>
          <w:bCs/>
          <w:szCs w:val="22"/>
        </w:rPr>
      </w:pPr>
      <w:r w:rsidRPr="00644BA0">
        <w:rPr>
          <w:rFonts w:asciiTheme="minorHAnsi" w:hAnsiTheme="minorHAnsi" w:cstheme="minorHAnsi"/>
          <w:b/>
          <w:bCs/>
          <w:szCs w:val="22"/>
        </w:rPr>
        <w:t>Language Proficiency    :</w:t>
      </w:r>
    </w:p>
    <w:p w14:paraId="2EBFDF53" w14:textId="27A4EC35" w:rsidR="00F647CF" w:rsidRPr="00644BA0" w:rsidRDefault="00F3454F" w:rsidP="00644BA0">
      <w:pPr>
        <w:rPr>
          <w:rFonts w:asciiTheme="minorHAnsi" w:hAnsiTheme="minorHAnsi" w:cstheme="minorHAnsi"/>
          <w:sz w:val="22"/>
          <w:szCs w:val="22"/>
        </w:rPr>
      </w:pPr>
      <w:r w:rsidRPr="00644BA0">
        <w:rPr>
          <w:rFonts w:asciiTheme="minorHAnsi" w:hAnsiTheme="minorHAnsi" w:cstheme="minorHAnsi"/>
          <w:sz w:val="22"/>
          <w:szCs w:val="22"/>
        </w:rPr>
        <w:t>English, Chinese</w:t>
      </w:r>
    </w:p>
    <w:p w14:paraId="11E74CB2" w14:textId="77777777" w:rsidR="00F647CF" w:rsidRPr="00644BA0" w:rsidRDefault="00F647CF" w:rsidP="00644BA0">
      <w:pPr>
        <w:rPr>
          <w:rFonts w:asciiTheme="minorHAnsi" w:hAnsiTheme="minorHAnsi" w:cstheme="minorHAnsi"/>
          <w:sz w:val="22"/>
          <w:szCs w:val="22"/>
        </w:rPr>
      </w:pPr>
    </w:p>
    <w:p w14:paraId="56AFDEBD" w14:textId="5F514E03" w:rsidR="00F647CF" w:rsidRPr="00644BA0" w:rsidRDefault="00F647CF" w:rsidP="005227AB">
      <w:pPr>
        <w:rPr>
          <w:rFonts w:asciiTheme="minorHAnsi" w:hAnsiTheme="minorHAnsi" w:cstheme="minorHAnsi"/>
          <w:sz w:val="22"/>
          <w:szCs w:val="22"/>
        </w:rPr>
      </w:pPr>
    </w:p>
    <w:sectPr w:rsidR="00F647CF" w:rsidRPr="00644BA0" w:rsidSect="00486B48">
      <w:headerReference w:type="default" r:id="rId11"/>
      <w:footerReference w:type="default" r:id="rId12"/>
      <w:pgSz w:w="11907" w:h="16839" w:code="9"/>
      <w:pgMar w:top="1985" w:right="709" w:bottom="0" w:left="851" w:header="6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FB09" w14:textId="77777777" w:rsidR="009D69E7" w:rsidRDefault="009D69E7" w:rsidP="00155313">
      <w:r>
        <w:separator/>
      </w:r>
    </w:p>
  </w:endnote>
  <w:endnote w:type="continuationSeparator" w:id="0">
    <w:p w14:paraId="1E406D7B" w14:textId="77777777" w:rsidR="009D69E7" w:rsidRDefault="009D69E7" w:rsidP="0015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6C09" w14:textId="77777777" w:rsidR="00396BBD" w:rsidRPr="008617D0" w:rsidRDefault="00396BBD" w:rsidP="002322CC">
    <w:pPr>
      <w:pStyle w:val="Header"/>
      <w:pBdr>
        <w:top w:val="single" w:sz="4" w:space="0" w:color="auto"/>
      </w:pBdr>
      <w:tabs>
        <w:tab w:val="left" w:pos="6010"/>
        <w:tab w:val="right" w:pos="10350"/>
      </w:tabs>
      <w:ind w:right="-641" w:hanging="1350"/>
      <w:jc w:val="center"/>
      <w:rPr>
        <w:rFonts w:ascii="Palatino Linotype" w:hAnsi="Palatino Linotype" w:cs="Times New Roman"/>
        <w:b/>
        <w:color w:val="000000" w:themeColor="text1"/>
        <w:sz w:val="2"/>
        <w:szCs w:val="2"/>
      </w:rPr>
    </w:pPr>
  </w:p>
  <w:p w14:paraId="4BDF5F26" w14:textId="77777777" w:rsidR="00596F97" w:rsidRPr="008617D0" w:rsidRDefault="00596F97" w:rsidP="002322CC">
    <w:pPr>
      <w:pStyle w:val="Header"/>
      <w:pBdr>
        <w:top w:val="single" w:sz="4" w:space="0" w:color="auto"/>
      </w:pBdr>
      <w:tabs>
        <w:tab w:val="left" w:pos="6010"/>
        <w:tab w:val="right" w:pos="10350"/>
      </w:tabs>
      <w:ind w:right="-641" w:hanging="1350"/>
      <w:jc w:val="center"/>
      <w:rPr>
        <w:rFonts w:ascii="Palatino Linotype" w:hAnsi="Palatino Linotype" w:cs="Times New Roman"/>
        <w:b/>
        <w:color w:val="000000" w:themeColor="text1"/>
        <w:sz w:val="2"/>
        <w:szCs w:val="2"/>
      </w:rPr>
    </w:pPr>
  </w:p>
  <w:p w14:paraId="53521264" w14:textId="77777777" w:rsidR="00A00CD4" w:rsidRPr="008617D0" w:rsidRDefault="00A00CD4" w:rsidP="002322CC">
    <w:pPr>
      <w:pStyle w:val="Header"/>
      <w:tabs>
        <w:tab w:val="left" w:pos="6010"/>
        <w:tab w:val="right" w:pos="10350"/>
      </w:tabs>
      <w:spacing w:line="200" w:lineRule="exact"/>
      <w:ind w:left="1350" w:right="-215" w:hanging="1350"/>
      <w:jc w:val="center"/>
      <w:rPr>
        <w:rFonts w:ascii="Palatino Linotype" w:hAnsi="Palatino Linotype" w:cs="Times New Roman"/>
        <w:b/>
        <w:color w:val="000000" w:themeColor="text1"/>
        <w:szCs w:val="20"/>
      </w:rPr>
    </w:pPr>
  </w:p>
  <w:p w14:paraId="0661F6BA" w14:textId="5F045FE8" w:rsidR="002322CC" w:rsidRPr="008617D0" w:rsidRDefault="002322CC" w:rsidP="002322CC">
    <w:pPr>
      <w:pStyle w:val="Header"/>
      <w:tabs>
        <w:tab w:val="left" w:pos="6010"/>
        <w:tab w:val="right" w:pos="10350"/>
      </w:tabs>
      <w:spacing w:line="200" w:lineRule="exact"/>
      <w:ind w:left="1350" w:right="-215" w:hanging="1350"/>
      <w:jc w:val="center"/>
      <w:rPr>
        <w:rFonts w:ascii="Palatino Linotype" w:hAnsi="Palatino Linotype" w:cs="Times New Roman"/>
        <w:b/>
        <w:color w:val="000000" w:themeColor="text1"/>
        <w:szCs w:val="20"/>
      </w:rPr>
    </w:pPr>
    <w:r w:rsidRPr="008617D0">
      <w:rPr>
        <w:rFonts w:ascii="Palatino Linotype" w:hAnsi="Palatino Linotype" w:cs="Times New Roman"/>
        <w:b/>
        <w:color w:val="000000" w:themeColor="text1"/>
        <w:szCs w:val="20"/>
      </w:rPr>
      <w:t xml:space="preserve">JTE </w:t>
    </w:r>
    <w:r w:rsidR="00604C11" w:rsidRPr="008617D0">
      <w:rPr>
        <w:rFonts w:ascii="Palatino Linotype" w:hAnsi="Palatino Linotype" w:cs="Times New Roman"/>
        <w:b/>
        <w:color w:val="000000" w:themeColor="text1"/>
        <w:szCs w:val="20"/>
      </w:rPr>
      <w:t>Recruit Pte Ltd</w:t>
    </w:r>
  </w:p>
  <w:p w14:paraId="05ED8BF6" w14:textId="52646F41" w:rsidR="00396BBD" w:rsidRPr="008617D0" w:rsidRDefault="00396BBD" w:rsidP="002322CC">
    <w:pPr>
      <w:pStyle w:val="Header"/>
      <w:tabs>
        <w:tab w:val="left" w:pos="6010"/>
        <w:tab w:val="right" w:pos="10350"/>
      </w:tabs>
      <w:spacing w:line="200" w:lineRule="exact"/>
      <w:ind w:left="1350" w:right="-215" w:hanging="1350"/>
      <w:jc w:val="center"/>
      <w:rPr>
        <w:rFonts w:ascii="Palatino Linotype" w:hAnsi="Palatino Linotype" w:cs="Times New Roman"/>
        <w:b/>
        <w:color w:val="000000" w:themeColor="text1"/>
        <w:szCs w:val="20"/>
      </w:rPr>
    </w:pPr>
    <w:r w:rsidRPr="008617D0">
      <w:rPr>
        <w:rFonts w:ascii="Palatino Linotype" w:hAnsi="Palatino Linotype" w:cs="Times New Roman"/>
        <w:color w:val="000000" w:themeColor="text1"/>
        <w:sz w:val="18"/>
        <w:szCs w:val="20"/>
      </w:rPr>
      <w:t>EA License No: 14C7215</w:t>
    </w:r>
  </w:p>
  <w:p w14:paraId="051F16F7" w14:textId="44D8E576" w:rsidR="00ED0D80" w:rsidRPr="008617D0" w:rsidRDefault="002322CC" w:rsidP="002322CC">
    <w:pPr>
      <w:pStyle w:val="Header"/>
      <w:tabs>
        <w:tab w:val="left" w:pos="6010"/>
        <w:tab w:val="right" w:pos="10350"/>
      </w:tabs>
      <w:spacing w:line="200" w:lineRule="exact"/>
      <w:ind w:left="1350" w:right="-215" w:hanging="1350"/>
      <w:jc w:val="center"/>
      <w:rPr>
        <w:rFonts w:ascii="Palatino Linotype" w:hAnsi="Palatino Linotype" w:cs="Times New Roman"/>
        <w:color w:val="000000" w:themeColor="text1"/>
        <w:sz w:val="18"/>
        <w:szCs w:val="20"/>
      </w:rPr>
    </w:pPr>
    <w:r w:rsidRPr="008617D0">
      <w:rPr>
        <w:rFonts w:ascii="Palatino Linotype" w:hAnsi="Palatino Linotype" w:cs="Times New Roman"/>
        <w:color w:val="000000" w:themeColor="text1"/>
        <w:sz w:val="18"/>
        <w:szCs w:val="20"/>
      </w:rPr>
      <w:t>1 Commonwealth Lane #09-07 One Commonwealth Singapore 149544</w:t>
    </w:r>
  </w:p>
  <w:p w14:paraId="14C0B6DC" w14:textId="77777777" w:rsidR="00396BBD" w:rsidRPr="008617D0" w:rsidRDefault="006A29A6" w:rsidP="002322CC">
    <w:pPr>
      <w:pStyle w:val="Header"/>
      <w:tabs>
        <w:tab w:val="left" w:pos="6010"/>
        <w:tab w:val="right" w:pos="10350"/>
      </w:tabs>
      <w:spacing w:line="200" w:lineRule="exact"/>
      <w:ind w:right="-215"/>
      <w:jc w:val="center"/>
      <w:rPr>
        <w:rFonts w:ascii="Palatino Linotype" w:hAnsi="Palatino Linotype" w:cs="Times New Roman"/>
        <w:color w:val="000000" w:themeColor="text1"/>
        <w:sz w:val="18"/>
        <w:szCs w:val="20"/>
      </w:rPr>
    </w:pPr>
    <w:r w:rsidRPr="008617D0">
      <w:rPr>
        <w:rFonts w:ascii="Palatino Linotype" w:hAnsi="Palatino Linotype" w:cs="Times New Roman"/>
        <w:color w:val="000000" w:themeColor="text1"/>
        <w:sz w:val="18"/>
        <w:szCs w:val="20"/>
      </w:rPr>
      <w:t>Tel: +65 6715 7450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6E3A" w14:textId="77777777" w:rsidR="009D69E7" w:rsidRDefault="009D69E7" w:rsidP="00155313">
      <w:r>
        <w:separator/>
      </w:r>
    </w:p>
  </w:footnote>
  <w:footnote w:type="continuationSeparator" w:id="0">
    <w:p w14:paraId="394E0DD6" w14:textId="77777777" w:rsidR="009D69E7" w:rsidRDefault="009D69E7" w:rsidP="00155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A505" w14:textId="3ECC36A5" w:rsidR="00396BBD" w:rsidRDefault="002322CC" w:rsidP="002322CC">
    <w:pPr>
      <w:pStyle w:val="Header"/>
      <w:tabs>
        <w:tab w:val="clear" w:pos="4680"/>
        <w:tab w:val="clear" w:pos="9360"/>
        <w:tab w:val="left" w:pos="7560"/>
        <w:tab w:val="right" w:pos="9630"/>
      </w:tabs>
      <w:ind w:right="440" w:hanging="1349"/>
    </w:pPr>
    <w:r>
      <w:t xml:space="preserve">                 </w:t>
    </w:r>
    <w:r>
      <w:rPr>
        <w:noProof/>
      </w:rPr>
      <w:drawing>
        <wp:inline distT="0" distB="0" distL="0" distR="0" wp14:anchorId="4FF8C2BD" wp14:editId="5749AA81">
          <wp:extent cx="3304561" cy="1226820"/>
          <wp:effectExtent l="0" t="0" r="0" b="0"/>
          <wp:docPr id="1" name="Picture 1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89" b="31386"/>
                  <a:stretch/>
                </pic:blipFill>
                <pic:spPr bwMode="auto">
                  <a:xfrm>
                    <a:off x="0" y="0"/>
                    <a:ext cx="3317415" cy="12315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E21"/>
    <w:multiLevelType w:val="hybridMultilevel"/>
    <w:tmpl w:val="F6B62C6E"/>
    <w:lvl w:ilvl="0" w:tplc="B97A2858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56F93"/>
    <w:multiLevelType w:val="hybridMultilevel"/>
    <w:tmpl w:val="2E7A55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3535"/>
    <w:multiLevelType w:val="hybridMultilevel"/>
    <w:tmpl w:val="FBE899BA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0D0C394D"/>
    <w:multiLevelType w:val="hybridMultilevel"/>
    <w:tmpl w:val="F39A1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730E1"/>
    <w:multiLevelType w:val="hybridMultilevel"/>
    <w:tmpl w:val="CA9A02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64C8E"/>
    <w:multiLevelType w:val="hybridMultilevel"/>
    <w:tmpl w:val="70BEC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677662"/>
    <w:multiLevelType w:val="hybridMultilevel"/>
    <w:tmpl w:val="A7A861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16B87"/>
    <w:multiLevelType w:val="hybridMultilevel"/>
    <w:tmpl w:val="CA8E36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B06F7"/>
    <w:multiLevelType w:val="hybridMultilevel"/>
    <w:tmpl w:val="A72854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9527A"/>
    <w:multiLevelType w:val="hybridMultilevel"/>
    <w:tmpl w:val="BAF28C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75DA4"/>
    <w:multiLevelType w:val="hybridMultilevel"/>
    <w:tmpl w:val="133C41BE"/>
    <w:lvl w:ilvl="0" w:tplc="2DAC8CC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40844"/>
    <w:multiLevelType w:val="hybridMultilevel"/>
    <w:tmpl w:val="9DF4FF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B1933"/>
    <w:multiLevelType w:val="hybridMultilevel"/>
    <w:tmpl w:val="D78EF3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A58DF"/>
    <w:multiLevelType w:val="hybridMultilevel"/>
    <w:tmpl w:val="4F88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A28B2"/>
    <w:multiLevelType w:val="hybridMultilevel"/>
    <w:tmpl w:val="DEA05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A6E8B"/>
    <w:multiLevelType w:val="hybridMultilevel"/>
    <w:tmpl w:val="159A0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9F509D"/>
    <w:multiLevelType w:val="hybridMultilevel"/>
    <w:tmpl w:val="6FCEB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C566EA"/>
    <w:multiLevelType w:val="hybridMultilevel"/>
    <w:tmpl w:val="B20293A4"/>
    <w:lvl w:ilvl="0" w:tplc="8D9AE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EF09E6"/>
    <w:multiLevelType w:val="hybridMultilevel"/>
    <w:tmpl w:val="C6C863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3628E"/>
    <w:multiLevelType w:val="hybridMultilevel"/>
    <w:tmpl w:val="4DB22F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052B9"/>
    <w:multiLevelType w:val="hybridMultilevel"/>
    <w:tmpl w:val="9B00C3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B4DB4"/>
    <w:multiLevelType w:val="hybridMultilevel"/>
    <w:tmpl w:val="81CAB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9078D5"/>
    <w:multiLevelType w:val="hybridMultilevel"/>
    <w:tmpl w:val="B2A4AA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0B083E"/>
    <w:multiLevelType w:val="hybridMultilevel"/>
    <w:tmpl w:val="A5400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178CA"/>
    <w:multiLevelType w:val="hybridMultilevel"/>
    <w:tmpl w:val="5CF800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401284"/>
    <w:multiLevelType w:val="hybridMultilevel"/>
    <w:tmpl w:val="1D5E2778"/>
    <w:lvl w:ilvl="0" w:tplc="F8381C9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26" w15:restartNumberingAfterBreak="0">
    <w:nsid w:val="41785360"/>
    <w:multiLevelType w:val="hybridMultilevel"/>
    <w:tmpl w:val="A5B210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053319"/>
    <w:multiLevelType w:val="hybridMultilevel"/>
    <w:tmpl w:val="040475E6"/>
    <w:lvl w:ilvl="0" w:tplc="163A31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76C32"/>
    <w:multiLevelType w:val="hybridMultilevel"/>
    <w:tmpl w:val="56FA3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3141B9"/>
    <w:multiLevelType w:val="hybridMultilevel"/>
    <w:tmpl w:val="915C20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96DF6"/>
    <w:multiLevelType w:val="hybridMultilevel"/>
    <w:tmpl w:val="6F2A05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20206D"/>
    <w:multiLevelType w:val="hybridMultilevel"/>
    <w:tmpl w:val="7B363F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475D7"/>
    <w:multiLevelType w:val="hybridMultilevel"/>
    <w:tmpl w:val="3996BC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71F80"/>
    <w:multiLevelType w:val="hybridMultilevel"/>
    <w:tmpl w:val="4740B0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20878"/>
    <w:multiLevelType w:val="hybridMultilevel"/>
    <w:tmpl w:val="484C0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E87436"/>
    <w:multiLevelType w:val="hybridMultilevel"/>
    <w:tmpl w:val="F828B472"/>
    <w:lvl w:ilvl="0" w:tplc="48090001">
      <w:start w:val="1"/>
      <w:numFmt w:val="bullet"/>
      <w:lvlText w:val=""/>
      <w:lvlJc w:val="left"/>
      <w:pPr>
        <w:ind w:left="-11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6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3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</w:abstractNum>
  <w:abstractNum w:abstractNumId="36" w15:restartNumberingAfterBreak="0">
    <w:nsid w:val="5C1F66B4"/>
    <w:multiLevelType w:val="hybridMultilevel"/>
    <w:tmpl w:val="819EF9A2"/>
    <w:lvl w:ilvl="0" w:tplc="05DC25F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82D7A"/>
    <w:multiLevelType w:val="hybridMultilevel"/>
    <w:tmpl w:val="9D427C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70143"/>
    <w:multiLevelType w:val="hybridMultilevel"/>
    <w:tmpl w:val="8E96AD44"/>
    <w:lvl w:ilvl="0" w:tplc="9BC0AE3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620AB"/>
    <w:multiLevelType w:val="hybridMultilevel"/>
    <w:tmpl w:val="99BC2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350BBB"/>
    <w:multiLevelType w:val="hybridMultilevel"/>
    <w:tmpl w:val="77C412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24EF9"/>
    <w:multiLevelType w:val="hybridMultilevel"/>
    <w:tmpl w:val="C032E0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D07E9"/>
    <w:multiLevelType w:val="hybridMultilevel"/>
    <w:tmpl w:val="531A63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62234"/>
    <w:multiLevelType w:val="hybridMultilevel"/>
    <w:tmpl w:val="B6929260"/>
    <w:lvl w:ilvl="0" w:tplc="163A31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B20241"/>
    <w:multiLevelType w:val="hybridMultilevel"/>
    <w:tmpl w:val="5D8E9A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233E0"/>
    <w:multiLevelType w:val="hybridMultilevel"/>
    <w:tmpl w:val="A266A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642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67B09"/>
    <w:multiLevelType w:val="hybridMultilevel"/>
    <w:tmpl w:val="9C68E4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1774CB"/>
    <w:multiLevelType w:val="hybridMultilevel"/>
    <w:tmpl w:val="E74879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C0960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28"/>
  </w:num>
  <w:num w:numId="4">
    <w:abstractNumId w:val="0"/>
  </w:num>
  <w:num w:numId="5">
    <w:abstractNumId w:val="13"/>
  </w:num>
  <w:num w:numId="6">
    <w:abstractNumId w:val="16"/>
  </w:num>
  <w:num w:numId="7">
    <w:abstractNumId w:val="17"/>
  </w:num>
  <w:num w:numId="8">
    <w:abstractNumId w:val="15"/>
  </w:num>
  <w:num w:numId="9">
    <w:abstractNumId w:val="3"/>
  </w:num>
  <w:num w:numId="10">
    <w:abstractNumId w:val="5"/>
  </w:num>
  <w:num w:numId="11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2"/>
  </w:num>
  <w:num w:numId="20">
    <w:abstractNumId w:val="47"/>
  </w:num>
  <w:num w:numId="21">
    <w:abstractNumId w:val="42"/>
  </w:num>
  <w:num w:numId="22">
    <w:abstractNumId w:val="41"/>
  </w:num>
  <w:num w:numId="23">
    <w:abstractNumId w:val="18"/>
  </w:num>
  <w:num w:numId="24">
    <w:abstractNumId w:val="22"/>
  </w:num>
  <w:num w:numId="25">
    <w:abstractNumId w:val="10"/>
  </w:num>
  <w:num w:numId="26">
    <w:abstractNumId w:val="45"/>
  </w:num>
  <w:num w:numId="27">
    <w:abstractNumId w:val="19"/>
  </w:num>
  <w:num w:numId="28">
    <w:abstractNumId w:val="44"/>
  </w:num>
  <w:num w:numId="29">
    <w:abstractNumId w:val="12"/>
  </w:num>
  <w:num w:numId="30">
    <w:abstractNumId w:val="26"/>
  </w:num>
  <w:num w:numId="31">
    <w:abstractNumId w:val="46"/>
  </w:num>
  <w:num w:numId="32">
    <w:abstractNumId w:val="7"/>
  </w:num>
  <w:num w:numId="33">
    <w:abstractNumId w:val="11"/>
  </w:num>
  <w:num w:numId="34">
    <w:abstractNumId w:val="40"/>
  </w:num>
  <w:num w:numId="35">
    <w:abstractNumId w:val="36"/>
  </w:num>
  <w:num w:numId="36">
    <w:abstractNumId w:val="33"/>
  </w:num>
  <w:num w:numId="37">
    <w:abstractNumId w:val="14"/>
  </w:num>
  <w:num w:numId="38">
    <w:abstractNumId w:val="38"/>
  </w:num>
  <w:num w:numId="39">
    <w:abstractNumId w:val="35"/>
  </w:num>
  <w:num w:numId="40">
    <w:abstractNumId w:val="29"/>
  </w:num>
  <w:num w:numId="41">
    <w:abstractNumId w:val="8"/>
  </w:num>
  <w:num w:numId="42">
    <w:abstractNumId w:val="24"/>
  </w:num>
  <w:num w:numId="43">
    <w:abstractNumId w:val="25"/>
  </w:num>
  <w:num w:numId="44">
    <w:abstractNumId w:val="32"/>
  </w:num>
  <w:num w:numId="45">
    <w:abstractNumId w:val="34"/>
  </w:num>
  <w:num w:numId="46">
    <w:abstractNumId w:val="30"/>
  </w:num>
  <w:num w:numId="47">
    <w:abstractNumId w:val="20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2F9"/>
    <w:rsid w:val="00004B29"/>
    <w:rsid w:val="00020EA0"/>
    <w:rsid w:val="000420C5"/>
    <w:rsid w:val="00043166"/>
    <w:rsid w:val="0004388C"/>
    <w:rsid w:val="00045404"/>
    <w:rsid w:val="00064EF9"/>
    <w:rsid w:val="000808FE"/>
    <w:rsid w:val="00086B2B"/>
    <w:rsid w:val="000918CA"/>
    <w:rsid w:val="000A4EE2"/>
    <w:rsid w:val="000B00BF"/>
    <w:rsid w:val="000B3DA2"/>
    <w:rsid w:val="000B41C4"/>
    <w:rsid w:val="000C1503"/>
    <w:rsid w:val="000C2E72"/>
    <w:rsid w:val="000D7F9F"/>
    <w:rsid w:val="000E00A2"/>
    <w:rsid w:val="00104EBB"/>
    <w:rsid w:val="00137C66"/>
    <w:rsid w:val="00150A7E"/>
    <w:rsid w:val="00155313"/>
    <w:rsid w:val="001937AD"/>
    <w:rsid w:val="001B3687"/>
    <w:rsid w:val="00210813"/>
    <w:rsid w:val="00213EC1"/>
    <w:rsid w:val="0021746A"/>
    <w:rsid w:val="00220C50"/>
    <w:rsid w:val="002233C1"/>
    <w:rsid w:val="00230569"/>
    <w:rsid w:val="002322CC"/>
    <w:rsid w:val="002412F3"/>
    <w:rsid w:val="00243BCB"/>
    <w:rsid w:val="00263032"/>
    <w:rsid w:val="0026429B"/>
    <w:rsid w:val="00285F0E"/>
    <w:rsid w:val="002B71BD"/>
    <w:rsid w:val="002F2049"/>
    <w:rsid w:val="003210AC"/>
    <w:rsid w:val="003330B0"/>
    <w:rsid w:val="00334D9F"/>
    <w:rsid w:val="00351A0B"/>
    <w:rsid w:val="00354A18"/>
    <w:rsid w:val="003637F0"/>
    <w:rsid w:val="003905B0"/>
    <w:rsid w:val="00396BBD"/>
    <w:rsid w:val="003A1AF7"/>
    <w:rsid w:val="003B2FA3"/>
    <w:rsid w:val="003C3B38"/>
    <w:rsid w:val="00401F7B"/>
    <w:rsid w:val="00424A8D"/>
    <w:rsid w:val="004671DF"/>
    <w:rsid w:val="0046754E"/>
    <w:rsid w:val="004709C6"/>
    <w:rsid w:val="00486B48"/>
    <w:rsid w:val="00491AA5"/>
    <w:rsid w:val="004B171A"/>
    <w:rsid w:val="004B2025"/>
    <w:rsid w:val="004B703D"/>
    <w:rsid w:val="004E3AC9"/>
    <w:rsid w:val="00502743"/>
    <w:rsid w:val="005029BF"/>
    <w:rsid w:val="00513E1A"/>
    <w:rsid w:val="005227AB"/>
    <w:rsid w:val="00550F73"/>
    <w:rsid w:val="0057132F"/>
    <w:rsid w:val="005737FD"/>
    <w:rsid w:val="00593E7D"/>
    <w:rsid w:val="00596F97"/>
    <w:rsid w:val="005B171A"/>
    <w:rsid w:val="005C433E"/>
    <w:rsid w:val="00603A84"/>
    <w:rsid w:val="00604C11"/>
    <w:rsid w:val="00625FAD"/>
    <w:rsid w:val="006419AA"/>
    <w:rsid w:val="00641C1A"/>
    <w:rsid w:val="00644BA0"/>
    <w:rsid w:val="006528BF"/>
    <w:rsid w:val="00686E62"/>
    <w:rsid w:val="006903C0"/>
    <w:rsid w:val="006A29A6"/>
    <w:rsid w:val="00706096"/>
    <w:rsid w:val="00716F0C"/>
    <w:rsid w:val="00720D78"/>
    <w:rsid w:val="00721FCA"/>
    <w:rsid w:val="007302C0"/>
    <w:rsid w:val="00740624"/>
    <w:rsid w:val="007544AE"/>
    <w:rsid w:val="00763FCE"/>
    <w:rsid w:val="00777631"/>
    <w:rsid w:val="007966CC"/>
    <w:rsid w:val="00797F55"/>
    <w:rsid w:val="007E6D2E"/>
    <w:rsid w:val="00835FFD"/>
    <w:rsid w:val="0083732D"/>
    <w:rsid w:val="00843819"/>
    <w:rsid w:val="00857A94"/>
    <w:rsid w:val="008617D0"/>
    <w:rsid w:val="00882DF8"/>
    <w:rsid w:val="00890AFD"/>
    <w:rsid w:val="00895916"/>
    <w:rsid w:val="008B010F"/>
    <w:rsid w:val="008D0BB5"/>
    <w:rsid w:val="008D122F"/>
    <w:rsid w:val="008E63E3"/>
    <w:rsid w:val="00927B60"/>
    <w:rsid w:val="00930CE2"/>
    <w:rsid w:val="0093575E"/>
    <w:rsid w:val="00950EBA"/>
    <w:rsid w:val="00992036"/>
    <w:rsid w:val="009945EA"/>
    <w:rsid w:val="009A1171"/>
    <w:rsid w:val="009A458E"/>
    <w:rsid w:val="009B694A"/>
    <w:rsid w:val="009C30BB"/>
    <w:rsid w:val="009D3C6C"/>
    <w:rsid w:val="009D69E7"/>
    <w:rsid w:val="00A00CD4"/>
    <w:rsid w:val="00A317BF"/>
    <w:rsid w:val="00A36FDE"/>
    <w:rsid w:val="00A40A60"/>
    <w:rsid w:val="00A55B0E"/>
    <w:rsid w:val="00A6337F"/>
    <w:rsid w:val="00AB7939"/>
    <w:rsid w:val="00AC6733"/>
    <w:rsid w:val="00AF0710"/>
    <w:rsid w:val="00B11749"/>
    <w:rsid w:val="00B13B58"/>
    <w:rsid w:val="00B2494A"/>
    <w:rsid w:val="00B30EE5"/>
    <w:rsid w:val="00B311E6"/>
    <w:rsid w:val="00B31A61"/>
    <w:rsid w:val="00B52A6F"/>
    <w:rsid w:val="00B55E9B"/>
    <w:rsid w:val="00B9245F"/>
    <w:rsid w:val="00B95C66"/>
    <w:rsid w:val="00BC1F7A"/>
    <w:rsid w:val="00BD1B32"/>
    <w:rsid w:val="00BD2A3B"/>
    <w:rsid w:val="00BE49A3"/>
    <w:rsid w:val="00C12399"/>
    <w:rsid w:val="00C431CE"/>
    <w:rsid w:val="00C57906"/>
    <w:rsid w:val="00C61467"/>
    <w:rsid w:val="00C8021B"/>
    <w:rsid w:val="00C82901"/>
    <w:rsid w:val="00C91173"/>
    <w:rsid w:val="00CA1867"/>
    <w:rsid w:val="00CC52A0"/>
    <w:rsid w:val="00CE0105"/>
    <w:rsid w:val="00CE7625"/>
    <w:rsid w:val="00D02F1F"/>
    <w:rsid w:val="00D067B7"/>
    <w:rsid w:val="00D1082B"/>
    <w:rsid w:val="00D2148A"/>
    <w:rsid w:val="00D26181"/>
    <w:rsid w:val="00D341AA"/>
    <w:rsid w:val="00D373BE"/>
    <w:rsid w:val="00D53381"/>
    <w:rsid w:val="00D92546"/>
    <w:rsid w:val="00DA247A"/>
    <w:rsid w:val="00DE224C"/>
    <w:rsid w:val="00E135B4"/>
    <w:rsid w:val="00E1466D"/>
    <w:rsid w:val="00E253FA"/>
    <w:rsid w:val="00E86A2E"/>
    <w:rsid w:val="00E86E04"/>
    <w:rsid w:val="00E94979"/>
    <w:rsid w:val="00EA12F9"/>
    <w:rsid w:val="00EA24B2"/>
    <w:rsid w:val="00EC7D60"/>
    <w:rsid w:val="00ED0D80"/>
    <w:rsid w:val="00EE7D0C"/>
    <w:rsid w:val="00EF7630"/>
    <w:rsid w:val="00F33FA4"/>
    <w:rsid w:val="00F3454F"/>
    <w:rsid w:val="00F359D3"/>
    <w:rsid w:val="00F43032"/>
    <w:rsid w:val="00F44287"/>
    <w:rsid w:val="00F4450B"/>
    <w:rsid w:val="00F512AA"/>
    <w:rsid w:val="00F518DF"/>
    <w:rsid w:val="00F51F6D"/>
    <w:rsid w:val="00F53DB0"/>
    <w:rsid w:val="00F57289"/>
    <w:rsid w:val="00F647CF"/>
    <w:rsid w:val="00FA622F"/>
    <w:rsid w:val="00FA703D"/>
    <w:rsid w:val="00FB5FD3"/>
    <w:rsid w:val="00FD2482"/>
    <w:rsid w:val="00FE5605"/>
    <w:rsid w:val="00F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CE2EA"/>
  <w15:docId w15:val="{BA62BA86-5621-4EDE-9FC9-13D893B5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8BF"/>
    <w:rPr>
      <w:rFonts w:ascii="Arial" w:eastAsia="Times New Roman" w:hAnsi="Arial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528BF"/>
    <w:pPr>
      <w:keepNext/>
      <w:tabs>
        <w:tab w:val="right" w:pos="8280"/>
      </w:tabs>
      <w:spacing w:after="40"/>
      <w:jc w:val="center"/>
      <w:outlineLvl w:val="0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9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qFormat/>
    <w:rsid w:val="006528BF"/>
    <w:pPr>
      <w:keepNext/>
      <w:tabs>
        <w:tab w:val="right" w:pos="8280"/>
      </w:tabs>
      <w:spacing w:after="120"/>
      <w:outlineLvl w:val="4"/>
    </w:pPr>
    <w:rPr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6528BF"/>
    <w:pPr>
      <w:keepNext/>
      <w:jc w:val="center"/>
      <w:outlineLvl w:val="5"/>
    </w:pPr>
    <w:rPr>
      <w:rFonts w:ascii="Arial Narrow" w:hAnsi="Arial Narrow"/>
      <w:b/>
      <w:sz w:val="40"/>
    </w:rPr>
  </w:style>
  <w:style w:type="paragraph" w:styleId="Heading7">
    <w:name w:val="heading 7"/>
    <w:basedOn w:val="Normal"/>
    <w:next w:val="Normal"/>
    <w:link w:val="Heading7Char"/>
    <w:qFormat/>
    <w:rsid w:val="006528BF"/>
    <w:pPr>
      <w:keepNext/>
      <w:jc w:val="center"/>
      <w:outlineLvl w:val="6"/>
    </w:pPr>
    <w:rPr>
      <w:rFonts w:ascii="Arial Narrow" w:hAnsi="Arial Narrow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6528BF"/>
    <w:pPr>
      <w:keepNext/>
      <w:tabs>
        <w:tab w:val="right" w:pos="8280"/>
      </w:tabs>
      <w:spacing w:after="120"/>
      <w:jc w:val="center"/>
      <w:outlineLvl w:val="7"/>
    </w:pPr>
    <w:rPr>
      <w:b/>
      <w:bCs/>
      <w:color w:val="000000"/>
      <w:sz w:val="20"/>
    </w:rPr>
  </w:style>
  <w:style w:type="paragraph" w:styleId="Heading9">
    <w:name w:val="heading 9"/>
    <w:basedOn w:val="Normal"/>
    <w:next w:val="Normal"/>
    <w:link w:val="Heading9Char"/>
    <w:qFormat/>
    <w:rsid w:val="006528BF"/>
    <w:pPr>
      <w:keepNext/>
      <w:tabs>
        <w:tab w:val="right" w:pos="8280"/>
      </w:tabs>
      <w:spacing w:before="100" w:beforeAutospacing="1" w:after="60"/>
      <w:outlineLvl w:val="8"/>
    </w:pPr>
    <w:rPr>
      <w:rFonts w:ascii="Arial Narrow" w:hAnsi="Arial Narrow"/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53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55313"/>
  </w:style>
  <w:style w:type="paragraph" w:styleId="Footer">
    <w:name w:val="footer"/>
    <w:basedOn w:val="Normal"/>
    <w:link w:val="FooterChar"/>
    <w:uiPriority w:val="99"/>
    <w:unhideWhenUsed/>
    <w:rsid w:val="001553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55313"/>
  </w:style>
  <w:style w:type="character" w:customStyle="1" w:styleId="Heading1Char">
    <w:name w:val="Heading 1 Char"/>
    <w:basedOn w:val="DefaultParagraphFont"/>
    <w:link w:val="Heading1"/>
    <w:rsid w:val="006528BF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528BF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528BF"/>
    <w:rPr>
      <w:rFonts w:ascii="Arial Narrow" w:eastAsia="Times New Roman" w:hAnsi="Arial Narrow" w:cs="Times New Roman"/>
      <w:b/>
      <w:sz w:val="4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528BF"/>
    <w:rPr>
      <w:rFonts w:ascii="Arial Narrow" w:eastAsia="Times New Roman" w:hAnsi="Arial Narrow" w:cs="Arial"/>
      <w:b/>
      <w:bCs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528BF"/>
    <w:rPr>
      <w:rFonts w:ascii="Arial" w:eastAsia="Times New Roman" w:hAnsi="Arial" w:cs="Times New Roman"/>
      <w:b/>
      <w:bCs/>
      <w:color w:val="00000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528BF"/>
    <w:rPr>
      <w:rFonts w:ascii="Arial Narrow" w:eastAsia="Times New Roman" w:hAnsi="Arial Narrow" w:cs="Times New Roman"/>
      <w:b/>
      <w:bCs/>
      <w:color w:val="00000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1081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3637F0"/>
    <w:pPr>
      <w:spacing w:line="360" w:lineRule="auto"/>
    </w:pPr>
    <w:rPr>
      <w:rFonts w:ascii="Garamond" w:hAnsi="Garamond"/>
      <w:sz w:val="22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637F0"/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B117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11749"/>
    <w:rPr>
      <w:rFonts w:ascii="Arial" w:eastAsia="Times New Roman" w:hAnsi="Arial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B117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B69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ListContinue2">
    <w:name w:val="List Continue 2"/>
    <w:basedOn w:val="Normal"/>
    <w:semiHidden/>
    <w:unhideWhenUsed/>
    <w:rsid w:val="00644BA0"/>
    <w:pPr>
      <w:spacing w:after="120"/>
      <w:ind w:left="566" w:right="-360"/>
    </w:pPr>
    <w:rPr>
      <w:rFonts w:ascii="Times New Roman" w:hAnsi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e\Dropbox\JTE%20Working%20Documents\JTE%20Forms\JTE%20Recruit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1E14063E6844FAF296A6CCDE8121B" ma:contentTypeVersion="13" ma:contentTypeDescription="Create a new document." ma:contentTypeScope="" ma:versionID="85695f7e9f40d885258332a10f6198c6">
  <xsd:schema xmlns:xsd="http://www.w3.org/2001/XMLSchema" xmlns:xs="http://www.w3.org/2001/XMLSchema" xmlns:p="http://schemas.microsoft.com/office/2006/metadata/properties" xmlns:ns2="c1b6b9f7-ba6a-4ce6-9827-394a996d7e2a" xmlns:ns3="8a14ab6b-8753-4e80-a6dd-7114841a2022" targetNamespace="http://schemas.microsoft.com/office/2006/metadata/properties" ma:root="true" ma:fieldsID="b310859a8e9d34326603cb75758843aa" ns2:_="" ns3:_="">
    <xsd:import namespace="c1b6b9f7-ba6a-4ce6-9827-394a996d7e2a"/>
    <xsd:import namespace="8a14ab6b-8753-4e80-a6dd-7114841a2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6b9f7-ba6a-4ce6-9827-394a996d7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4ab6b-8753-4e80-a6dd-7114841a20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D36901-D96C-4132-92FE-3FDC036A8A71}"/>
</file>

<file path=customXml/itemProps2.xml><?xml version="1.0" encoding="utf-8"?>
<ds:datastoreItem xmlns:ds="http://schemas.openxmlformats.org/officeDocument/2006/customXml" ds:itemID="{0679E1FB-F2F8-415F-830B-ADAE22E4D2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218946-E15A-4438-8F0F-634AD01AB8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AECEA8-783B-4031-BFE4-46B5A87D6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JTE Recruit Letter Head</Template>
  <TotalTime>1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</dc:creator>
  <cp:lastModifiedBy>Tiffany Han</cp:lastModifiedBy>
  <cp:revision>5</cp:revision>
  <cp:lastPrinted>2016-05-05T01:36:00Z</cp:lastPrinted>
  <dcterms:created xsi:type="dcterms:W3CDTF">2022-02-28T08:44:00Z</dcterms:created>
  <dcterms:modified xsi:type="dcterms:W3CDTF">2022-02-28T08:50:00Z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0x010100C361E14063E6844FAF296A6CCDE8121B</vt:lpwstr>
  </property>
</Properties>
</file>